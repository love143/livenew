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09B" w:rsidRDefault="00420F92">
      <w:pPr>
        <w:pStyle w:val="Title"/>
      </w:pPr>
      <w:sdt>
        <w:sdtPr>
          <w:alias w:val="Your Name"/>
          <w:tag w:val=""/>
          <w:id w:val="1246310863"/>
          <w:placeholder>
            <w:docPart w:val="A9D2294BFAB8408F8AD0E6AFDA852B5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0E7803">
            <w:t>Shane Farley</w:t>
          </w:r>
        </w:sdtContent>
      </w:sdt>
    </w:p>
    <w:p w:rsidR="0067609B" w:rsidRDefault="00420F92">
      <w:sdt>
        <w:sdtPr>
          <w:alias w:val="Address"/>
          <w:tag w:val=""/>
          <w:id w:val="-593780209"/>
          <w:placeholder>
            <w:docPart w:val="4173DA2E232B4E2784D740A96FF58B94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5F2874">
            <w:t>7618 Wynstone Ridge Circle Huntersville, NC 28078</w:t>
          </w:r>
        </w:sdtContent>
      </w:sdt>
      <w:r w:rsidR="004607CD">
        <w:t> | </w:t>
      </w:r>
      <w:sdt>
        <w:sdtPr>
          <w:alias w:val="Telephone"/>
          <w:tag w:val=""/>
          <w:id w:val="-1416317146"/>
          <w:placeholder>
            <w:docPart w:val="D149742CB2B840D89D154F375440CA2B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3436A3">
            <w:t>704.962</w:t>
          </w:r>
          <w:r w:rsidR="005F2874">
            <w:t>.</w:t>
          </w:r>
          <w:r w:rsidR="003436A3">
            <w:t>7321</w:t>
          </w:r>
        </w:sdtContent>
      </w:sdt>
      <w:r w:rsidR="004607CD">
        <w:t> | </w:t>
      </w:r>
      <w:sdt>
        <w:sdtPr>
          <w:alias w:val="Email"/>
          <w:tag w:val=""/>
          <w:id w:val="-391963670"/>
          <w:placeholder>
            <w:docPart w:val="D91491665DCD484D93B0FF761D31E40D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5F2874">
            <w:t>Farley.shane26@gmail.com</w:t>
          </w:r>
        </w:sdtContent>
      </w:sdt>
    </w:p>
    <w:p w:rsidR="0067609B" w:rsidRDefault="004607CD">
      <w:pPr>
        <w:pStyle w:val="SectionHeading"/>
        <w:spacing w:before="720"/>
      </w:pPr>
      <w:r>
        <w:t>Objective</w:t>
      </w:r>
      <w:bookmarkStart w:id="0" w:name="_GoBack"/>
      <w:bookmarkEnd w:id="0"/>
    </w:p>
    <w:p w:rsidR="0067609B" w:rsidRDefault="005F2874">
      <w:pPr>
        <w:pStyle w:val="ListBullet"/>
      </w:pPr>
      <w:r>
        <w:t>Obtain a career in construction that will allow for growth and experience</w:t>
      </w:r>
    </w:p>
    <w:p w:rsidR="0067609B" w:rsidRDefault="004607CD">
      <w:pPr>
        <w:pStyle w:val="SectionHeading"/>
      </w:pPr>
      <w:r>
        <w:t>Education</w:t>
      </w:r>
    </w:p>
    <w:p w:rsidR="005F2874" w:rsidRPr="000E7803" w:rsidRDefault="005F2874" w:rsidP="000E7803">
      <w:r w:rsidRPr="000E7803">
        <w:t>1997-2000 High school diploma, Laconia high school</w:t>
      </w:r>
    </w:p>
    <w:p w:rsidR="00BA3E68" w:rsidRPr="000E7803" w:rsidRDefault="00BA3E68" w:rsidP="000E7803">
      <w:r w:rsidRPr="000E7803">
        <w:t>2008-2010</w:t>
      </w:r>
      <w:r w:rsidR="000E7803">
        <w:t xml:space="preserve"> incomplete associates degree, V</w:t>
      </w:r>
      <w:r w:rsidRPr="000E7803">
        <w:t>alencia community college</w:t>
      </w:r>
    </w:p>
    <w:p w:rsidR="0067609B" w:rsidRDefault="004607CD">
      <w:pPr>
        <w:pStyle w:val="SectionHeading"/>
      </w:pPr>
      <w:r>
        <w:t>Skills &amp; Abilities</w:t>
      </w:r>
    </w:p>
    <w:p w:rsidR="0067609B" w:rsidRDefault="004607CD">
      <w:pPr>
        <w:pStyle w:val="Subsection"/>
        <w:spacing w:before="100"/>
      </w:pPr>
      <w:r>
        <w:t>Management</w:t>
      </w:r>
    </w:p>
    <w:p w:rsidR="0067609B" w:rsidRDefault="00BA3E68">
      <w:pPr>
        <w:pStyle w:val="ListBullet"/>
      </w:pPr>
      <w:r>
        <w:t xml:space="preserve">Currently running </w:t>
      </w:r>
      <w:r w:rsidR="000E7803">
        <w:t xml:space="preserve">the </w:t>
      </w:r>
      <w:r>
        <w:t xml:space="preserve">division </w:t>
      </w:r>
      <w:r w:rsidR="000E7803">
        <w:t>for a</w:t>
      </w:r>
      <w:r>
        <w:t xml:space="preserve"> disaster restoration</w:t>
      </w:r>
      <w:r w:rsidR="000E7803">
        <w:t xml:space="preserve"> company, in charge of estimating jobs, working with insurance adjusters and managing the entire.</w:t>
      </w:r>
    </w:p>
    <w:p w:rsidR="0067609B" w:rsidRDefault="004607CD">
      <w:pPr>
        <w:pStyle w:val="Subsection"/>
      </w:pPr>
      <w:r>
        <w:t>Sales</w:t>
      </w:r>
    </w:p>
    <w:p w:rsidR="0067609B" w:rsidRDefault="000E7803" w:rsidP="000E7803">
      <w:pPr>
        <w:pStyle w:val="ListBullet"/>
      </w:pPr>
      <w:r>
        <w:t>For my current company I have a seat in a local BNI group for networking.</w:t>
      </w:r>
    </w:p>
    <w:p w:rsidR="0067609B" w:rsidRDefault="004607CD">
      <w:pPr>
        <w:pStyle w:val="SectionHeading"/>
      </w:pPr>
      <w:r>
        <w:t>Experience</w:t>
      </w:r>
    </w:p>
    <w:p w:rsidR="009551C9" w:rsidRDefault="009551C9" w:rsidP="009551C9">
      <w:pPr>
        <w:pStyle w:val="Subsection"/>
        <w:spacing w:before="100"/>
      </w:pPr>
      <w:r>
        <w:t>Division Manager</w:t>
      </w:r>
      <w:r w:rsidR="004607CD">
        <w:t> | </w:t>
      </w:r>
      <w:r>
        <w:t>Innovo Services Group</w:t>
      </w:r>
      <w:r w:rsidR="004607CD">
        <w:t> | </w:t>
      </w:r>
      <w:r>
        <w:t>August 2013-Current</w:t>
      </w:r>
    </w:p>
    <w:p w:rsidR="0067609B" w:rsidRDefault="009551C9" w:rsidP="009551C9">
      <w:pPr>
        <w:pStyle w:val="ListBullet"/>
      </w:pPr>
      <w:r>
        <w:t xml:space="preserve">Moved to Charlotte to start Innovo Services Group with the owner in 2013.  I was originally hired to work as a working manager/ lead technician.  Over the course of 3 years I am now running the entire division, which includes working with insurance adjusters, homeowners and sub-contractors.  </w:t>
      </w:r>
      <w:r>
        <w:rPr>
          <w:sz w:val="20"/>
        </w:rPr>
        <w:t xml:space="preserve">I have been responsible for all aspects of the division, from estimating of projects, </w:t>
      </w:r>
      <w:r w:rsidR="004B3209">
        <w:rPr>
          <w:sz w:val="20"/>
        </w:rPr>
        <w:t>marketing</w:t>
      </w:r>
      <w:r>
        <w:rPr>
          <w:sz w:val="20"/>
        </w:rPr>
        <w:t>, customer service, construction management, sub-contractor and</w:t>
      </w:r>
      <w:r w:rsidR="004B3209">
        <w:rPr>
          <w:sz w:val="20"/>
        </w:rPr>
        <w:t xml:space="preserve"> am now the</w:t>
      </w:r>
      <w:r>
        <w:rPr>
          <w:sz w:val="20"/>
        </w:rPr>
        <w:t xml:space="preserve"> </w:t>
      </w:r>
      <w:r w:rsidR="004B3209">
        <w:rPr>
          <w:sz w:val="20"/>
        </w:rPr>
        <w:t>safety officer</w:t>
      </w:r>
      <w:r>
        <w:rPr>
          <w:sz w:val="20"/>
        </w:rPr>
        <w:t>.</w:t>
      </w:r>
    </w:p>
    <w:sdt>
      <w:sdtPr>
        <w:rPr>
          <w:b w:val="0"/>
          <w:bCs w:val="0"/>
          <w:caps w:val="0"/>
          <w:color w:val="404040" w:themeColor="text1" w:themeTint="BF"/>
        </w:rPr>
        <w:id w:val="417760904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1773932447"/>
            <w:placeholder>
              <w:docPart w:val="DD633F47122E40838B7B3CC725D0E2C5"/>
            </w:placeholder>
            <w15:repeatingSectionItem/>
          </w:sdtPr>
          <w:sdtEndPr/>
          <w:sdtContent>
            <w:p w:rsidR="0067609B" w:rsidRDefault="009551C9">
              <w:pPr>
                <w:pStyle w:val="Subsection"/>
              </w:pPr>
              <w:r>
                <w:t>Lead Technician</w:t>
              </w:r>
              <w:r w:rsidR="004607CD">
                <w:t> | </w:t>
              </w:r>
              <w:r>
                <w:t>First Call Restoration</w:t>
              </w:r>
              <w:r w:rsidR="004607CD">
                <w:t> | </w:t>
              </w:r>
              <w:r>
                <w:t>February 2012-august 2013</w:t>
              </w:r>
            </w:p>
            <w:p w:rsidR="004B3209" w:rsidRDefault="009551C9">
              <w:pPr>
                <w:pStyle w:val="ListBullet"/>
              </w:pPr>
              <w:r>
                <w:t xml:space="preserve">I was hired at First Call Restoration to help </w:t>
              </w:r>
              <w:r w:rsidR="004B3209">
                <w:t>the company rework how they took care of a job.  I was responsible for running jobs, estimating projects, customer service, and training of employees.   During the time that I was hired on, the company had improved employee retention and more importantly, customer satisfaction.</w:t>
              </w:r>
            </w:p>
            <w:p w:rsidR="004B3209" w:rsidRDefault="00420F92" w:rsidP="004B3209">
              <w:pPr>
                <w:pStyle w:val="ListBullet"/>
                <w:numPr>
                  <w:ilvl w:val="0"/>
                  <w:numId w:val="0"/>
                </w:numPr>
                <w:ind w:left="144"/>
              </w:pPr>
            </w:p>
          </w:sdtContent>
        </w:sd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2060779584"/>
            <w:placeholder>
              <w:docPart w:val="AFD1632644414FCB95F40BFA1BA0140D"/>
            </w:placeholder>
            <w15:repeatingSectionItem/>
          </w:sdtPr>
          <w:sdtEndPr/>
          <w:sdtContent>
            <w:p w:rsidR="004B3209" w:rsidRDefault="004B3209">
              <w:pPr>
                <w:pStyle w:val="Subsection"/>
              </w:pPr>
              <w:r>
                <w:t>Veterinary Technician | Tuskawilla animal Hospital | september 2010-February 2012</w:t>
              </w:r>
            </w:p>
            <w:p w:rsidR="004B3209" w:rsidRDefault="004B3209">
              <w:pPr>
                <w:pStyle w:val="ListBullet"/>
              </w:pPr>
              <w:r>
                <w:t xml:space="preserve">I was hired at Tuskawilla Animal Hospital as a part time kennel technician and quickly got promoted to full time kennel manager and then eventually a veterinary technician.  While working as a kennel manager I was in charge of </w:t>
              </w:r>
              <w:r w:rsidR="006D20DB">
                <w:t>scheduling</w:t>
              </w:r>
              <w:r>
                <w:t xml:space="preserve"> employees and </w:t>
              </w:r>
              <w:r w:rsidR="006D20DB">
                <w:t>ensuring</w:t>
              </w:r>
              <w:r>
                <w:t xml:space="preserve"> a safe </w:t>
              </w:r>
              <w:r w:rsidR="006D20DB">
                <w:t xml:space="preserve">and clean kennel.  When I moved to be a veterinary technician I administered medication, assisted in surgeries, and dealt with pet owners to assess to best treat their pet. </w:t>
              </w:r>
            </w:p>
          </w:sdtContent>
        </w:sd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1500392446"/>
            <w:placeholder>
              <w:docPart w:val="72E056890597420592DCFC9B366EAAAC"/>
            </w:placeholder>
            <w15:repeatingSectionItem/>
          </w:sdtPr>
          <w:sdtEndPr/>
          <w:sdtContent>
            <w:p w:rsidR="004B3209" w:rsidRDefault="006D20DB">
              <w:pPr>
                <w:pStyle w:val="Subsection"/>
              </w:pPr>
              <w:r>
                <w:t>Working Superintendent</w:t>
              </w:r>
              <w:r w:rsidR="004B3209">
                <w:t> | </w:t>
              </w:r>
              <w:r>
                <w:t>Infinity Construction</w:t>
              </w:r>
              <w:r w:rsidR="004B3209">
                <w:t> | February 20</w:t>
              </w:r>
              <w:r>
                <w:t>07-March 2008</w:t>
              </w:r>
            </w:p>
            <w:p w:rsidR="00D80B48" w:rsidRDefault="00B92705">
              <w:pPr>
                <w:pStyle w:val="ListBullet"/>
              </w:pPr>
              <w:r>
                <w:t>Was in charge of employees and sub-contractors while also working on home remodels and insurance restoration.</w:t>
              </w:r>
              <w:r w:rsidR="004B3209">
                <w:t xml:space="preserve"> </w:t>
              </w:r>
            </w:p>
          </w:sdtContent>
        </w:sd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884400832"/>
            <w:placeholder>
              <w:docPart w:val="F10C67CC8E4340E8A0BAD02966B0877E"/>
            </w:placeholder>
            <w15:repeatingSectionItem/>
          </w:sdtPr>
          <w:sdtEndPr/>
          <w:sdtContent>
            <w:p w:rsidR="00D80B48" w:rsidRDefault="00D80B48">
              <w:pPr>
                <w:pStyle w:val="Subsection"/>
              </w:pPr>
              <w:r>
                <w:t>Military Police | US Army National Guard | August 2002 – August 2008</w:t>
              </w:r>
            </w:p>
            <w:p w:rsidR="00D80B48" w:rsidRDefault="00D80B48">
              <w:pPr>
                <w:pStyle w:val="ListBullet"/>
              </w:pPr>
              <w:r>
                <w:t>Deployed to Afghanistan for 15 months and was activated during the 2004 hurricanes in Florida</w:t>
              </w:r>
            </w:p>
          </w:sdtContent>
        </w:sd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532996423"/>
            <w:placeholder>
              <w:docPart w:val="817EB024513C4198B34FDA3F9814E34D"/>
            </w:placeholder>
            <w15:repeatingSectionItem/>
          </w:sdtPr>
          <w:sdtEndPr/>
          <w:sdtContent>
            <w:p w:rsidR="00D80B48" w:rsidRPr="00D80B48" w:rsidRDefault="00D80B48">
              <w:pPr>
                <w:pStyle w:val="Subsection"/>
                <w:rPr>
                  <w:bCs w:val="0"/>
                  <w:caps w:val="0"/>
                  <w:color w:val="404040" w:themeColor="text1" w:themeTint="BF"/>
                </w:rPr>
              </w:pPr>
              <w:r>
                <w:rPr>
                  <w:bCs w:val="0"/>
                  <w:caps w:val="0"/>
                  <w:color w:val="404040" w:themeColor="text1" w:themeTint="BF"/>
                </w:rPr>
                <w:t>M1 ABRAMS TANK CREW MEMBER</w:t>
              </w:r>
              <w:r>
                <w:rPr>
                  <w:b w:val="0"/>
                  <w:bCs w:val="0"/>
                  <w:caps w:val="0"/>
                  <w:color w:val="404040" w:themeColor="text1" w:themeTint="BF"/>
                </w:rPr>
                <w:t xml:space="preserve"> </w:t>
              </w:r>
              <w:r>
                <w:t>| US Army | August 2000 – August 2002</w:t>
              </w:r>
            </w:p>
            <w:p w:rsidR="0067609B" w:rsidRDefault="00D80B48">
              <w:pPr>
                <w:pStyle w:val="ListBullet"/>
              </w:pPr>
              <w:r>
                <w:t xml:space="preserve">Deployed to Kosovo as tank driver and was moved up to be the battalion commanders tank driver upon return to the states. </w:t>
              </w:r>
            </w:p>
          </w:sdtContent>
        </w:sdt>
      </w:sdtContent>
    </w:sdt>
    <w:sectPr w:rsidR="0067609B" w:rsidSect="006D20DB">
      <w:footerReference w:type="default" r:id="rId9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F92" w:rsidRDefault="00420F92">
      <w:pPr>
        <w:spacing w:after="0"/>
      </w:pPr>
      <w:r>
        <w:separator/>
      </w:r>
    </w:p>
  </w:endnote>
  <w:endnote w:type="continuationSeparator" w:id="0">
    <w:p w:rsidR="00420F92" w:rsidRDefault="00420F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09B" w:rsidRDefault="004607CD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80B4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F92" w:rsidRDefault="00420F92">
      <w:pPr>
        <w:spacing w:after="0"/>
      </w:pPr>
      <w:r>
        <w:separator/>
      </w:r>
    </w:p>
  </w:footnote>
  <w:footnote w:type="continuationSeparator" w:id="0">
    <w:p w:rsidR="00420F92" w:rsidRDefault="00420F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874"/>
    <w:rsid w:val="000E7803"/>
    <w:rsid w:val="003436A3"/>
    <w:rsid w:val="00420F92"/>
    <w:rsid w:val="004607CD"/>
    <w:rsid w:val="004B3209"/>
    <w:rsid w:val="005F2874"/>
    <w:rsid w:val="00604D73"/>
    <w:rsid w:val="0067609B"/>
    <w:rsid w:val="006D20DB"/>
    <w:rsid w:val="009551C9"/>
    <w:rsid w:val="00AC1878"/>
    <w:rsid w:val="00B92705"/>
    <w:rsid w:val="00BA3E68"/>
    <w:rsid w:val="00C260CA"/>
    <w:rsid w:val="00D8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2216D-C97F-4FDB-8F2B-A3116A93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D34817" w:themeColor="accent1"/>
      </w:pBdr>
      <w:spacing w:after="120"/>
      <w:contextualSpacing/>
    </w:pPr>
    <w:rPr>
      <w:rFonts w:asciiTheme="majorHAnsi" w:eastAsiaTheme="majorEastAsia" w:hAnsiTheme="majorHAnsi" w:cstheme="majorBidi"/>
      <w:color w:val="D3481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D3481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D3481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D3481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D3481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customStyle="1" w:styleId="Default">
    <w:name w:val="Default"/>
    <w:rsid w:val="009551C9"/>
    <w:pPr>
      <w:autoSpaceDE w:val="0"/>
      <w:autoSpaceDN w:val="0"/>
      <w:adjustRightInd w:val="0"/>
      <w:spacing w:after="0"/>
    </w:pPr>
    <w:rPr>
      <w:rFonts w:ascii="Lucida Sans" w:hAnsi="Lucida Sans" w:cs="Lucida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novo%202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9D2294BFAB8408F8AD0E6AFDA852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B2630-4465-4191-81E7-F410BC9D30A3}"/>
      </w:docPartPr>
      <w:docPartBody>
        <w:p w:rsidR="009D15EC" w:rsidRDefault="00436240">
          <w:pPr>
            <w:pStyle w:val="A9D2294BFAB8408F8AD0E6AFDA852B5E"/>
          </w:pPr>
          <w:r>
            <w:t>[Your Name]</w:t>
          </w:r>
        </w:p>
      </w:docPartBody>
    </w:docPart>
    <w:docPart>
      <w:docPartPr>
        <w:name w:val="4173DA2E232B4E2784D740A96FF58B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F698F-1449-4773-9193-095945426FFF}"/>
      </w:docPartPr>
      <w:docPartBody>
        <w:p w:rsidR="009D15EC" w:rsidRDefault="00436240">
          <w:pPr>
            <w:pStyle w:val="4173DA2E232B4E2784D740A96FF58B94"/>
          </w:pPr>
          <w:r>
            <w:t>[Address, City, ST  ZIP Code]</w:t>
          </w:r>
        </w:p>
      </w:docPartBody>
    </w:docPart>
    <w:docPart>
      <w:docPartPr>
        <w:name w:val="D149742CB2B840D89D154F375440C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D617D-73B5-4D47-89D5-5A90DFCEB87C}"/>
      </w:docPartPr>
      <w:docPartBody>
        <w:p w:rsidR="009D15EC" w:rsidRDefault="00436240">
          <w:pPr>
            <w:pStyle w:val="D149742CB2B840D89D154F375440CA2B"/>
          </w:pPr>
          <w:r>
            <w:t>[Telephone]</w:t>
          </w:r>
        </w:p>
      </w:docPartBody>
    </w:docPart>
    <w:docPart>
      <w:docPartPr>
        <w:name w:val="D91491665DCD484D93B0FF761D31E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A93D9-3D9B-4F7A-8EFA-BCA7C345A93C}"/>
      </w:docPartPr>
      <w:docPartBody>
        <w:p w:rsidR="009D15EC" w:rsidRDefault="00436240">
          <w:pPr>
            <w:pStyle w:val="D91491665DCD484D93B0FF761D31E40D"/>
          </w:pPr>
          <w:r>
            <w:t>[Email]</w:t>
          </w:r>
        </w:p>
      </w:docPartBody>
    </w:docPart>
    <w:docPart>
      <w:docPartPr>
        <w:name w:val="DD633F47122E40838B7B3CC725D0E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8DDD8-29A6-439E-960F-4814C82E6BB5}"/>
      </w:docPartPr>
      <w:docPartBody>
        <w:p w:rsidR="009D15EC" w:rsidRDefault="00436240">
          <w:pPr>
            <w:pStyle w:val="DD633F47122E40838B7B3CC725D0E2C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FD1632644414FCB95F40BFA1BA01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1B1664-6348-4121-A259-6B72627058E6}"/>
      </w:docPartPr>
      <w:docPartBody>
        <w:p w:rsidR="006927E8" w:rsidRDefault="009D15EC" w:rsidP="009D15EC">
          <w:pPr>
            <w:pStyle w:val="AFD1632644414FCB95F40BFA1BA0140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2E056890597420592DCFC9B366EA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E6BC2-C5B6-40E7-A9FA-C62D1EF92189}"/>
      </w:docPartPr>
      <w:docPartBody>
        <w:p w:rsidR="006927E8" w:rsidRDefault="009D15EC" w:rsidP="009D15EC">
          <w:pPr>
            <w:pStyle w:val="72E056890597420592DCFC9B366EAAA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10C67CC8E4340E8A0BAD02966B08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5413E-8260-48C7-83D1-A990C4858AD3}"/>
      </w:docPartPr>
      <w:docPartBody>
        <w:p w:rsidR="0008681D" w:rsidRDefault="006927E8" w:rsidP="006927E8">
          <w:pPr>
            <w:pStyle w:val="F10C67CC8E4340E8A0BAD02966B0877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17EB024513C4198B34FDA3F9814E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865C9-7C01-4114-8373-BD66B437D0D8}"/>
      </w:docPartPr>
      <w:docPartBody>
        <w:p w:rsidR="0008681D" w:rsidRDefault="006927E8" w:rsidP="006927E8">
          <w:pPr>
            <w:pStyle w:val="817EB024513C4198B34FDA3F9814E34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240"/>
    <w:rsid w:val="0008681D"/>
    <w:rsid w:val="003619A9"/>
    <w:rsid w:val="00436240"/>
    <w:rsid w:val="004E1D93"/>
    <w:rsid w:val="006927E8"/>
    <w:rsid w:val="009D15EC"/>
    <w:rsid w:val="00D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D2294BFAB8408F8AD0E6AFDA852B5E">
    <w:name w:val="A9D2294BFAB8408F8AD0E6AFDA852B5E"/>
  </w:style>
  <w:style w:type="paragraph" w:customStyle="1" w:styleId="4173DA2E232B4E2784D740A96FF58B94">
    <w:name w:val="4173DA2E232B4E2784D740A96FF58B94"/>
  </w:style>
  <w:style w:type="paragraph" w:customStyle="1" w:styleId="D149742CB2B840D89D154F375440CA2B">
    <w:name w:val="D149742CB2B840D89D154F375440CA2B"/>
  </w:style>
  <w:style w:type="paragraph" w:customStyle="1" w:styleId="D91491665DCD484D93B0FF761D31E40D">
    <w:name w:val="D91491665DCD484D93B0FF761D31E40D"/>
  </w:style>
  <w:style w:type="paragraph" w:customStyle="1" w:styleId="292E8FA3599949F5A3D9760787CF214E">
    <w:name w:val="292E8FA3599949F5A3D9760787CF214E"/>
  </w:style>
  <w:style w:type="paragraph" w:customStyle="1" w:styleId="70471F5CA8F5441F9669F673D382403B">
    <w:name w:val="70471F5CA8F5441F9669F673D382403B"/>
  </w:style>
  <w:style w:type="paragraph" w:customStyle="1" w:styleId="8372B71CDF84405A880B3A8AED1D0CB0">
    <w:name w:val="8372B71CDF84405A880B3A8AED1D0CB0"/>
  </w:style>
  <w:style w:type="paragraph" w:customStyle="1" w:styleId="5C423CBB1ECC4090A9E83082896E98B5">
    <w:name w:val="5C423CBB1ECC4090A9E83082896E98B5"/>
  </w:style>
  <w:style w:type="paragraph" w:customStyle="1" w:styleId="E3A0F8F9FD334324A0C5A3773461A632">
    <w:name w:val="E3A0F8F9FD334324A0C5A3773461A632"/>
  </w:style>
  <w:style w:type="character" w:styleId="PlaceholderText">
    <w:name w:val="Placeholder Text"/>
    <w:basedOn w:val="DefaultParagraphFont"/>
    <w:uiPriority w:val="99"/>
    <w:semiHidden/>
    <w:rsid w:val="006927E8"/>
    <w:rPr>
      <w:color w:val="808080"/>
    </w:rPr>
  </w:style>
  <w:style w:type="paragraph" w:customStyle="1" w:styleId="DD633F47122E40838B7B3CC725D0E2C5">
    <w:name w:val="DD633F47122E40838B7B3CC725D0E2C5"/>
  </w:style>
  <w:style w:type="paragraph" w:customStyle="1" w:styleId="4319CAF9CE7E45D7A357CE1E236750C7">
    <w:name w:val="4319CAF9CE7E45D7A357CE1E236750C7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6E1F3732474144B08E982414A588A618">
    <w:name w:val="6E1F3732474144B08E982414A588A618"/>
  </w:style>
  <w:style w:type="paragraph" w:customStyle="1" w:styleId="3538C05B52F744018DD3735DA1A3C798">
    <w:name w:val="3538C05B52F744018DD3735DA1A3C798"/>
  </w:style>
  <w:style w:type="paragraph" w:customStyle="1" w:styleId="AA3BDCFC812C45A699D6DE2BAF5283A1">
    <w:name w:val="AA3BDCFC812C45A699D6DE2BAF5283A1"/>
  </w:style>
  <w:style w:type="paragraph" w:customStyle="1" w:styleId="8D9A779A22964F0382F984C48FCFA26A">
    <w:name w:val="8D9A779A22964F0382F984C48FCFA26A"/>
  </w:style>
  <w:style w:type="paragraph" w:customStyle="1" w:styleId="3836FA654E2941F9AF3405E63DACBF89">
    <w:name w:val="3836FA654E2941F9AF3405E63DACBF89"/>
  </w:style>
  <w:style w:type="paragraph" w:customStyle="1" w:styleId="12775E222168448CBBD60B338B1D2361">
    <w:name w:val="12775E222168448CBBD60B338B1D2361"/>
  </w:style>
  <w:style w:type="paragraph" w:customStyle="1" w:styleId="04EB340E8DA24D5D9118C3158BA2A84D">
    <w:name w:val="04EB340E8DA24D5D9118C3158BA2A84D"/>
  </w:style>
  <w:style w:type="paragraph" w:customStyle="1" w:styleId="AFD1632644414FCB95F40BFA1BA0140D">
    <w:name w:val="AFD1632644414FCB95F40BFA1BA0140D"/>
    <w:rsid w:val="009D15EC"/>
  </w:style>
  <w:style w:type="paragraph" w:customStyle="1" w:styleId="72E056890597420592DCFC9B366EAAAC">
    <w:name w:val="72E056890597420592DCFC9B366EAAAC"/>
    <w:rsid w:val="009D15EC"/>
  </w:style>
  <w:style w:type="paragraph" w:customStyle="1" w:styleId="F10C67CC8E4340E8A0BAD02966B0877E">
    <w:name w:val="F10C67CC8E4340E8A0BAD02966B0877E"/>
    <w:rsid w:val="006927E8"/>
  </w:style>
  <w:style w:type="paragraph" w:customStyle="1" w:styleId="817EB024513C4198B34FDA3F9814E34D">
    <w:name w:val="817EB024513C4198B34FDA3F9814E34D"/>
    <w:rsid w:val="006927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7618 Wynstone Ridge Circle Huntersville, NC 28078</CompanyAddress>
  <CompanyPhone>704.962.7321</CompanyPhone>
  <CompanyFax/>
  <CompanyEmail>Farley.shane26@gmail.com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68</TotalTime>
  <Pages>1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Shane Farley</dc:creator>
  <cp:keywords/>
  <cp:lastModifiedBy>Innovo 2</cp:lastModifiedBy>
  <cp:revision>6</cp:revision>
  <dcterms:created xsi:type="dcterms:W3CDTF">2016-07-05T18:10:00Z</dcterms:created>
  <dcterms:modified xsi:type="dcterms:W3CDTF">2017-04-24T19:46:00Z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