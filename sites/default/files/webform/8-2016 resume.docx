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4"/>
          <w:szCs w:val="24"/>
        </w:rPr>
        <w:alias w:val="Author"/>
        <w:id w:val="4805016"/>
        <w:placeholder>
          <w:docPart w:val="3D95366670E149C399FF9FEAA905595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2771DC" w:rsidRPr="00E73831" w:rsidRDefault="00E821E8" w:rsidP="00F22773">
          <w:pPr>
            <w:pStyle w:val="YourName"/>
            <w:spacing w:after="0"/>
            <w:jc w:val="center"/>
            <w:rPr>
              <w:sz w:val="20"/>
              <w:szCs w:val="20"/>
            </w:rPr>
          </w:pPr>
          <w:r>
            <w:rPr>
              <w:sz w:val="24"/>
              <w:szCs w:val="24"/>
            </w:rPr>
            <w:t>Wendy</w:t>
          </w:r>
          <w:r w:rsidR="00607F61">
            <w:rPr>
              <w:sz w:val="24"/>
              <w:szCs w:val="24"/>
            </w:rPr>
            <w:t xml:space="preserve"> L.</w:t>
          </w:r>
          <w:r>
            <w:rPr>
              <w:sz w:val="24"/>
              <w:szCs w:val="24"/>
            </w:rPr>
            <w:t xml:space="preserve"> White</w:t>
          </w:r>
        </w:p>
      </w:sdtContent>
    </w:sdt>
    <w:p w:rsidR="00FC45F2" w:rsidRPr="00213F82" w:rsidRDefault="007B035D" w:rsidP="00F22773">
      <w:pPr>
        <w:jc w:val="center"/>
        <w:rPr>
          <w:sz w:val="20"/>
          <w:szCs w:val="20"/>
        </w:rPr>
      </w:pPr>
      <w:r>
        <w:rPr>
          <w:sz w:val="20"/>
          <w:szCs w:val="20"/>
        </w:rPr>
        <w:t>491 Brier Knob Drive  Fort Mill, SC 29715</w:t>
      </w:r>
      <w:r w:rsidR="007204F0" w:rsidRPr="00213F82">
        <w:rPr>
          <w:sz w:val="20"/>
          <w:szCs w:val="20"/>
        </w:rPr>
        <w:t xml:space="preserve"> | </w:t>
      </w:r>
      <w:r w:rsidR="0035039D" w:rsidRPr="00213F82">
        <w:rPr>
          <w:sz w:val="20"/>
          <w:szCs w:val="20"/>
        </w:rPr>
        <w:t>703-895-5842</w:t>
      </w:r>
      <w:r w:rsidR="007204F0" w:rsidRPr="00213F82">
        <w:rPr>
          <w:sz w:val="20"/>
          <w:szCs w:val="20"/>
        </w:rPr>
        <w:t xml:space="preserve"> | </w:t>
      </w:r>
      <w:hyperlink r:id="rId9" w:history="1">
        <w:r w:rsidR="00FC45F2" w:rsidRPr="00213F82">
          <w:rPr>
            <w:rStyle w:val="Hyperlink"/>
            <w:sz w:val="20"/>
            <w:szCs w:val="20"/>
          </w:rPr>
          <w:t>wendywhitephoto@gmail.com</w:t>
        </w:r>
      </w:hyperlink>
    </w:p>
    <w:p w:rsidR="00690218" w:rsidRDefault="00690218" w:rsidP="00F22773">
      <w:pPr>
        <w:jc w:val="center"/>
      </w:pPr>
    </w:p>
    <w:p w:rsidR="00FC45F2" w:rsidRPr="00213F82" w:rsidRDefault="00FC45F2" w:rsidP="00FC45F2">
      <w:pPr>
        <w:pStyle w:val="ContactInformation"/>
        <w:spacing w:after="0"/>
        <w:ind w:left="0"/>
        <w:rPr>
          <w:rStyle w:val="Strong"/>
          <w:rFonts w:asciiTheme="majorHAnsi" w:hAnsiTheme="majorHAnsi"/>
          <w:sz w:val="20"/>
          <w:szCs w:val="20"/>
        </w:rPr>
      </w:pPr>
      <w:r w:rsidRPr="00213F82">
        <w:rPr>
          <w:rStyle w:val="Strong"/>
          <w:rFonts w:asciiTheme="majorHAnsi" w:hAnsiTheme="majorHAnsi"/>
          <w:sz w:val="20"/>
          <w:szCs w:val="20"/>
        </w:rPr>
        <w:t>EDUCATION</w:t>
      </w:r>
    </w:p>
    <w:p w:rsidR="0082650C" w:rsidRPr="00213F82" w:rsidRDefault="0035039D" w:rsidP="00FC45F2">
      <w:pPr>
        <w:pStyle w:val="JobTitle"/>
        <w:rPr>
          <w:rFonts w:asciiTheme="majorHAnsi" w:hAnsiTheme="majorHAnsi"/>
          <w:b w:val="0"/>
          <w:bCs/>
          <w:szCs w:val="16"/>
        </w:rPr>
      </w:pPr>
      <w:r w:rsidRPr="00213F82">
        <w:rPr>
          <w:b w:val="0"/>
          <w:szCs w:val="16"/>
        </w:rPr>
        <w:t>Radford University, Radford, Virginia</w:t>
      </w:r>
      <w:r w:rsidR="00014870" w:rsidRPr="00213F82">
        <w:rPr>
          <w:b w:val="0"/>
          <w:szCs w:val="16"/>
        </w:rPr>
        <w:t>, 1999</w:t>
      </w:r>
    </w:p>
    <w:p w:rsidR="002771DC" w:rsidRDefault="0082650C" w:rsidP="0082650C">
      <w:pPr>
        <w:pStyle w:val="JobTitle"/>
        <w:ind w:left="0"/>
      </w:pPr>
      <w:r w:rsidRPr="00213F82">
        <w:rPr>
          <w:b w:val="0"/>
          <w:szCs w:val="16"/>
        </w:rPr>
        <w:t xml:space="preserve">       </w:t>
      </w:r>
      <w:r w:rsidR="00213F82">
        <w:rPr>
          <w:b w:val="0"/>
          <w:szCs w:val="16"/>
        </w:rPr>
        <w:t xml:space="preserve"> </w:t>
      </w:r>
      <w:r w:rsidR="00FC45F2" w:rsidRPr="00213F82">
        <w:rPr>
          <w:b w:val="0"/>
          <w:szCs w:val="16"/>
        </w:rPr>
        <w:t>B.S. in Communications, C</w:t>
      </w:r>
      <w:r w:rsidR="0035039D" w:rsidRPr="00213F82">
        <w:rPr>
          <w:b w:val="0"/>
          <w:szCs w:val="16"/>
        </w:rPr>
        <w:t xml:space="preserve">oncentration in </w:t>
      </w:r>
      <w:r w:rsidR="00FF1152">
        <w:rPr>
          <w:b w:val="0"/>
          <w:szCs w:val="16"/>
        </w:rPr>
        <w:t xml:space="preserve">Marketing, </w:t>
      </w:r>
      <w:bookmarkStart w:id="0" w:name="_GoBack"/>
      <w:bookmarkEnd w:id="0"/>
      <w:r w:rsidR="0035039D" w:rsidRPr="00213F82">
        <w:rPr>
          <w:b w:val="0"/>
          <w:szCs w:val="16"/>
        </w:rPr>
        <w:t>Media Studies</w:t>
      </w:r>
      <w:r w:rsidR="007204F0">
        <w:tab/>
      </w:r>
    </w:p>
    <w:p w:rsidR="00FC45F2" w:rsidRDefault="00FC45F2" w:rsidP="00FC45F2">
      <w:pPr>
        <w:pStyle w:val="YourName"/>
        <w:rPr>
          <w:rStyle w:val="Strong"/>
        </w:rPr>
      </w:pPr>
    </w:p>
    <w:p w:rsidR="001D3066" w:rsidRDefault="001D3066" w:rsidP="00213F82">
      <w:pPr>
        <w:pStyle w:val="YourName"/>
        <w:rPr>
          <w:rStyle w:val="Strong"/>
          <w:b/>
          <w:sz w:val="20"/>
          <w:szCs w:val="20"/>
        </w:rPr>
      </w:pPr>
    </w:p>
    <w:p w:rsidR="002771DC" w:rsidRPr="00213F82" w:rsidRDefault="0082650C" w:rsidP="00213F82">
      <w:pPr>
        <w:pStyle w:val="YourName"/>
        <w:rPr>
          <w:rStyle w:val="Strong"/>
          <w:b/>
          <w:sz w:val="20"/>
          <w:szCs w:val="20"/>
        </w:rPr>
      </w:pPr>
      <w:r w:rsidRPr="00213F82">
        <w:rPr>
          <w:rStyle w:val="Strong"/>
          <w:b/>
          <w:sz w:val="20"/>
          <w:szCs w:val="20"/>
        </w:rPr>
        <w:t>Work experience</w:t>
      </w:r>
    </w:p>
    <w:p w:rsidR="0082650C" w:rsidRDefault="0082650C" w:rsidP="0082650C">
      <w:pPr>
        <w:pStyle w:val="JobTitle"/>
      </w:pPr>
    </w:p>
    <w:p w:rsidR="00FB15EA" w:rsidRDefault="00C82A52" w:rsidP="00FB15EA">
      <w:pPr>
        <w:pStyle w:val="JobTitle"/>
        <w:ind w:left="0"/>
      </w:pPr>
      <w:r>
        <w:t>Aubert &amp; Duval, USA – Charlotte,</w:t>
      </w:r>
      <w:r w:rsidR="00E92637">
        <w:t xml:space="preserve"> NC</w:t>
      </w:r>
      <w:r w:rsidR="00FB15EA">
        <w:tab/>
        <w:t>February 2015</w:t>
      </w:r>
      <w:r w:rsidR="006F50F0">
        <w:t>—June 2016</w:t>
      </w:r>
    </w:p>
    <w:p w:rsidR="00C11BB2" w:rsidRDefault="008227D3" w:rsidP="00FC4FE5">
      <w:pPr>
        <w:pStyle w:val="JobTitle"/>
        <w:ind w:left="0"/>
        <w:rPr>
          <w:b w:val="0"/>
        </w:rPr>
      </w:pPr>
      <w:r>
        <w:t xml:space="preserve">Executive Admin, </w:t>
      </w:r>
      <w:r w:rsidR="00FB15EA" w:rsidRPr="00C11BB2">
        <w:t>Market Research Analysis and Reporting</w:t>
      </w:r>
      <w:r w:rsidR="00FB15EA">
        <w:rPr>
          <w:b w:val="0"/>
        </w:rPr>
        <w:t xml:space="preserve"> </w:t>
      </w:r>
    </w:p>
    <w:p w:rsidR="00C82A52" w:rsidRDefault="00C11BB2" w:rsidP="00FC4FE5">
      <w:pPr>
        <w:pStyle w:val="JobTitle"/>
        <w:ind w:left="0"/>
      </w:pPr>
      <w:r w:rsidRPr="00C11BB2">
        <w:rPr>
          <w:b w:val="0"/>
        </w:rPr>
        <w:t>Executive</w:t>
      </w:r>
      <w:r w:rsidR="002A1315">
        <w:rPr>
          <w:b w:val="0"/>
        </w:rPr>
        <w:t xml:space="preserve"> Administrative</w:t>
      </w:r>
      <w:r w:rsidRPr="00C11BB2">
        <w:rPr>
          <w:b w:val="0"/>
        </w:rPr>
        <w:t xml:space="preserve"> Assistant to CEO and staff</w:t>
      </w:r>
      <w:r>
        <w:rPr>
          <w:b w:val="0"/>
        </w:rPr>
        <w:t>.  Creative Design of</w:t>
      </w:r>
      <w:r w:rsidR="00FB15EA">
        <w:rPr>
          <w:b w:val="0"/>
        </w:rPr>
        <w:t xml:space="preserve"> A&amp;D, USA</w:t>
      </w:r>
      <w:r>
        <w:rPr>
          <w:b w:val="0"/>
        </w:rPr>
        <w:t xml:space="preserve"> marketing</w:t>
      </w:r>
      <w:r w:rsidR="00FB15EA">
        <w:rPr>
          <w:b w:val="0"/>
        </w:rPr>
        <w:t xml:space="preserve"> publications, and presentations. Monthly sales/commission reporting.  Quoting customer inquiries, maintaining internal spreadsheets </w:t>
      </w:r>
      <w:r w:rsidR="009711AC">
        <w:rPr>
          <w:b w:val="0"/>
        </w:rPr>
        <w:t xml:space="preserve">records </w:t>
      </w:r>
      <w:r w:rsidR="00FB15EA">
        <w:rPr>
          <w:b w:val="0"/>
        </w:rPr>
        <w:t>of</w:t>
      </w:r>
      <w:r w:rsidR="009711AC">
        <w:rPr>
          <w:b w:val="0"/>
        </w:rPr>
        <w:t xml:space="preserve"> stocked inventory and shipment tracking.  </w:t>
      </w:r>
      <w:r w:rsidR="00820474">
        <w:rPr>
          <w:b w:val="0"/>
        </w:rPr>
        <w:t xml:space="preserve">Facilitating the order and shipment process to meet customer deadline. </w:t>
      </w:r>
      <w:r w:rsidR="00FB15EA">
        <w:rPr>
          <w:b w:val="0"/>
        </w:rPr>
        <w:t xml:space="preserve"> Trade Show Presentation set up and break down.</w:t>
      </w:r>
    </w:p>
    <w:p w:rsidR="00C82A52" w:rsidRDefault="00C82A52" w:rsidP="00FC4FE5">
      <w:pPr>
        <w:pStyle w:val="JobTitle"/>
        <w:ind w:left="0"/>
      </w:pPr>
    </w:p>
    <w:p w:rsidR="000946D7" w:rsidRDefault="0082650C" w:rsidP="00FC4FE5">
      <w:pPr>
        <w:pStyle w:val="JobTitle"/>
        <w:ind w:left="0"/>
      </w:pPr>
      <w:r>
        <w:t>Wendy White Photography</w:t>
      </w:r>
      <w:r w:rsidR="00FC45F2">
        <w:t xml:space="preserve"> – Charlotte, NC</w:t>
      </w:r>
      <w:r w:rsidR="00E5480B">
        <w:tab/>
      </w:r>
      <w:r w:rsidR="0061511F">
        <w:t xml:space="preserve">  </w:t>
      </w:r>
      <w:r w:rsidR="00D10BE6">
        <w:t xml:space="preserve"> </w:t>
      </w:r>
      <w:r w:rsidR="00AA4F1C">
        <w:t xml:space="preserve">August </w:t>
      </w:r>
      <w:r w:rsidR="00D10BE6">
        <w:t>2</w:t>
      </w:r>
      <w:r w:rsidR="00E5480B">
        <w:t>011-- Present</w:t>
      </w:r>
    </w:p>
    <w:p w:rsidR="00555C0B" w:rsidRDefault="00F84C45" w:rsidP="00FC4FE5">
      <w:pPr>
        <w:pStyle w:val="JobTitle"/>
        <w:ind w:left="0"/>
      </w:pPr>
      <w:hyperlink r:id="rId10" w:history="1">
        <w:r w:rsidR="00555C0B" w:rsidRPr="00BD3799">
          <w:rPr>
            <w:rStyle w:val="Hyperlink"/>
          </w:rPr>
          <w:t>www.wendywhitephoto.zenfolio.com</w:t>
        </w:r>
      </w:hyperlink>
    </w:p>
    <w:p w:rsidR="00CA00D7" w:rsidRPr="00FC4FE5" w:rsidRDefault="00FB15EA" w:rsidP="00607F61">
      <w:pPr>
        <w:pStyle w:val="NormalBodyText"/>
        <w:ind w:left="0"/>
      </w:pPr>
      <w:r>
        <w:t xml:space="preserve">Specialize in Family, </w:t>
      </w:r>
      <w:r w:rsidR="00036D47" w:rsidRPr="00FC4FE5">
        <w:t xml:space="preserve">Special Events, Charity, Small Business Marketing, Professional Profiles, and Real </w:t>
      </w:r>
      <w:r w:rsidR="00690218" w:rsidRPr="00FC4FE5">
        <w:t>Estate Photography</w:t>
      </w:r>
      <w:r w:rsidR="00036D47" w:rsidRPr="00FC4FE5">
        <w:t xml:space="preserve">.  </w:t>
      </w:r>
      <w:r w:rsidR="00926642" w:rsidRPr="00FC4FE5">
        <w:t>Develop</w:t>
      </w:r>
      <w:r w:rsidR="0082650C" w:rsidRPr="00FC4FE5">
        <w:t xml:space="preserve"> company from </w:t>
      </w:r>
      <w:r w:rsidR="00036D47" w:rsidRPr="00FC4FE5">
        <w:t>infancy stages to present</w:t>
      </w:r>
      <w:r w:rsidR="0082650C" w:rsidRPr="00FC4FE5">
        <w:t>.  M</w:t>
      </w:r>
      <w:r w:rsidR="00926642" w:rsidRPr="00FC4FE5">
        <w:t>arket</w:t>
      </w:r>
      <w:r w:rsidR="0082650C" w:rsidRPr="00FC4FE5">
        <w:t xml:space="preserve"> </w:t>
      </w:r>
      <w:r w:rsidR="00036D47" w:rsidRPr="00FC4FE5">
        <w:t>Wendy White Photography</w:t>
      </w:r>
      <w:r w:rsidR="0082650C" w:rsidRPr="00FC4FE5">
        <w:t xml:space="preserve"> through Social </w:t>
      </w:r>
      <w:r w:rsidR="00036D47" w:rsidRPr="00FC4FE5">
        <w:t>E-</w:t>
      </w:r>
      <w:r w:rsidR="0082650C" w:rsidRPr="00FC4FE5">
        <w:t>Marketing, Charity events</w:t>
      </w:r>
      <w:r w:rsidR="000946D7" w:rsidRPr="00FC4FE5">
        <w:t>, E</w:t>
      </w:r>
      <w:r w:rsidR="00036D47" w:rsidRPr="00FC4FE5">
        <w:t>-</w:t>
      </w:r>
      <w:r w:rsidR="000946D7" w:rsidRPr="00FC4FE5">
        <w:t>mail blasts and word of mouth.</w:t>
      </w:r>
      <w:r w:rsidR="0082650C" w:rsidRPr="00FC4FE5">
        <w:t xml:space="preserve"> </w:t>
      </w:r>
      <w:r w:rsidR="00036D47" w:rsidRPr="00FC4FE5">
        <w:t>Interview clients and f</w:t>
      </w:r>
      <w:r w:rsidR="00926642" w:rsidRPr="00FC4FE5">
        <w:t>inaliz</w:t>
      </w:r>
      <w:r w:rsidR="00036D47" w:rsidRPr="00FC4FE5">
        <w:t>e</w:t>
      </w:r>
      <w:r w:rsidR="00850A13" w:rsidRPr="00FC4FE5">
        <w:t xml:space="preserve"> contracts. </w:t>
      </w:r>
      <w:r w:rsidR="00926642" w:rsidRPr="00FC4FE5">
        <w:t xml:space="preserve"> Research, plan and execute</w:t>
      </w:r>
      <w:r w:rsidR="000946D7" w:rsidRPr="00FC4FE5">
        <w:t xml:space="preserve"> each assignment catering to client’s needs. A</w:t>
      </w:r>
      <w:r w:rsidR="000A3F58">
        <w:t xml:space="preserve">cute eye for </w:t>
      </w:r>
      <w:r w:rsidR="000946D7" w:rsidRPr="00FC4FE5">
        <w:t>detail</w:t>
      </w:r>
      <w:r w:rsidR="009711AC">
        <w:t xml:space="preserve">.  </w:t>
      </w:r>
      <w:r w:rsidR="00BE1D8A" w:rsidRPr="00FC4FE5">
        <w:t xml:space="preserve">  </w:t>
      </w:r>
      <w:r w:rsidR="00E65BEA" w:rsidRPr="00FC4FE5">
        <w:t>Completion of assignments in a timely manner.</w:t>
      </w:r>
      <w:r w:rsidR="00607F61" w:rsidRPr="00607F61">
        <w:rPr>
          <w:lang w:val="en"/>
        </w:rPr>
        <w:t xml:space="preserve"> </w:t>
      </w:r>
      <w:r w:rsidR="00607F61">
        <w:rPr>
          <w:lang w:val="en"/>
        </w:rPr>
        <w:t xml:space="preserve">Dedicated </w:t>
      </w:r>
      <w:r w:rsidR="00607F61" w:rsidRPr="0082650C">
        <w:rPr>
          <w:lang w:val="en"/>
        </w:rPr>
        <w:t>commitment to customer service, with</w:t>
      </w:r>
      <w:r w:rsidR="00C11BB2">
        <w:rPr>
          <w:lang w:val="en"/>
        </w:rPr>
        <w:t xml:space="preserve"> the ability to build client based</w:t>
      </w:r>
      <w:r w:rsidR="00607F61" w:rsidRPr="0082650C">
        <w:rPr>
          <w:lang w:val="en"/>
        </w:rPr>
        <w:t xml:space="preserve"> relationships </w:t>
      </w:r>
      <w:r w:rsidR="00607F61">
        <w:rPr>
          <w:lang w:val="en"/>
        </w:rPr>
        <w:t xml:space="preserve">and </w:t>
      </w:r>
      <w:r w:rsidR="00607F61" w:rsidRPr="0082650C">
        <w:rPr>
          <w:lang w:val="en"/>
        </w:rPr>
        <w:t>resolve complex issues</w:t>
      </w:r>
      <w:r w:rsidR="00607F61">
        <w:rPr>
          <w:lang w:val="en"/>
        </w:rPr>
        <w:t>.</w:t>
      </w:r>
      <w:r w:rsidR="00607F61" w:rsidRPr="0082650C">
        <w:rPr>
          <w:lang w:val="en"/>
        </w:rPr>
        <w:t xml:space="preserve"> Diligent</w:t>
      </w:r>
      <w:r w:rsidR="009711AC">
        <w:rPr>
          <w:lang w:val="en"/>
        </w:rPr>
        <w:t>, Organized with astute relationship management skills</w:t>
      </w:r>
      <w:r w:rsidR="00607F61" w:rsidRPr="0082650C">
        <w:rPr>
          <w:lang w:val="en"/>
        </w:rPr>
        <w:t>.</w:t>
      </w:r>
      <w:r w:rsidR="00607F61">
        <w:rPr>
          <w:lang w:val="en"/>
        </w:rPr>
        <w:t xml:space="preserve">  </w:t>
      </w:r>
      <w:r w:rsidR="00607F61">
        <w:t>E</w:t>
      </w:r>
      <w:r w:rsidR="00607F61" w:rsidRPr="00241EEF">
        <w:t>ntrepreneurial</w:t>
      </w:r>
      <w:r w:rsidR="00607F61">
        <w:t xml:space="preserve"> mind set, team player, goal oriented.</w:t>
      </w:r>
    </w:p>
    <w:p w:rsidR="00FC4FE5" w:rsidRDefault="00FC4FE5" w:rsidP="00FC4FE5">
      <w:pPr>
        <w:pStyle w:val="SpaceAfter"/>
        <w:spacing w:after="0"/>
        <w:ind w:left="0"/>
        <w:rPr>
          <w:rStyle w:val="JobTitleChar"/>
        </w:rPr>
      </w:pPr>
    </w:p>
    <w:p w:rsidR="00FC45F2" w:rsidRDefault="0082650C" w:rsidP="00FC45F2">
      <w:pPr>
        <w:pStyle w:val="JobTitle"/>
        <w:ind w:left="0"/>
      </w:pPr>
      <w:r>
        <w:t>Y</w:t>
      </w:r>
      <w:r w:rsidR="00AA4F1C">
        <w:t>oung Men</w:t>
      </w:r>
      <w:r w:rsidR="00CA00D7">
        <w:t>’s</w:t>
      </w:r>
      <w:r w:rsidR="00AA4F1C">
        <w:t xml:space="preserve"> Christian Association</w:t>
      </w:r>
      <w:r w:rsidR="00690218">
        <w:t xml:space="preserve"> o</w:t>
      </w:r>
      <w:r>
        <w:t>f Great</w:t>
      </w:r>
      <w:r w:rsidR="00AA4F1C">
        <w:t>er</w:t>
      </w:r>
      <w:r>
        <w:t xml:space="preserve"> Charlotte, Morrison Branch</w:t>
      </w:r>
      <w:r w:rsidR="00FC45F2">
        <w:t xml:space="preserve"> - Charlotte, NC</w:t>
      </w:r>
      <w:r>
        <w:tab/>
      </w:r>
      <w:sdt>
        <w:sdtPr>
          <w:id w:val="-139810648"/>
          <w:placeholder>
            <w:docPart w:val="6A09D07A5AAE4088BED0142386C473AC"/>
          </w:placeholder>
          <w:date w:fullDate="2007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21E8">
            <w:t>January 2007</w:t>
          </w:r>
        </w:sdtContent>
      </w:sdt>
      <w:r>
        <w:t xml:space="preserve"> – </w:t>
      </w:r>
      <w:r w:rsidR="0061511F">
        <w:t>May 2015</w:t>
      </w:r>
    </w:p>
    <w:p w:rsidR="0082650C" w:rsidRDefault="00F40575" w:rsidP="00FC45F2">
      <w:pPr>
        <w:pStyle w:val="JobTitle"/>
        <w:ind w:left="0"/>
      </w:pPr>
      <w:r>
        <w:t xml:space="preserve">Elementary Age Fitness </w:t>
      </w:r>
      <w:r w:rsidR="0082650C">
        <w:t>Instructor</w:t>
      </w:r>
      <w:r>
        <w:t>/Substitute Preschool Teacher</w:t>
      </w:r>
    </w:p>
    <w:p w:rsidR="00F40575" w:rsidRPr="00FC4FE5" w:rsidRDefault="00F40575" w:rsidP="00F40575">
      <w:r w:rsidRPr="00FC4FE5">
        <w:t xml:space="preserve">Create environment for </w:t>
      </w:r>
      <w:r w:rsidR="007849C3">
        <w:t>learning</w:t>
      </w:r>
      <w:r w:rsidRPr="00FC4FE5">
        <w:t>, creativity, and self-confidence. Provid</w:t>
      </w:r>
      <w:r>
        <w:t>e</w:t>
      </w:r>
      <w:r w:rsidRPr="00FC4FE5">
        <w:t xml:space="preserve"> instructional support to teachers. Able to think outside of the box, problem solve, console and exemplify a positive encouraging role model to preschool and elementary aged children.  Create</w:t>
      </w:r>
      <w:r>
        <w:t>d</w:t>
      </w:r>
      <w:r w:rsidRPr="00FC4FE5">
        <w:t xml:space="preserve"> circuit training, discipline and leadership in youth after school programs.</w:t>
      </w:r>
    </w:p>
    <w:p w:rsidR="00F40575" w:rsidRDefault="00F40575" w:rsidP="00FC45F2">
      <w:pPr>
        <w:pStyle w:val="JobTitle"/>
        <w:ind w:left="0"/>
      </w:pPr>
    </w:p>
    <w:p w:rsidR="0082650C" w:rsidRDefault="0082650C" w:rsidP="00FC4FE5">
      <w:pPr>
        <w:pStyle w:val="JobTitle"/>
        <w:ind w:left="0"/>
      </w:pPr>
      <w:proofErr w:type="spellStart"/>
      <w:r>
        <w:t>Syska</w:t>
      </w:r>
      <w:proofErr w:type="spellEnd"/>
      <w:r>
        <w:t xml:space="preserve"> Hennessey Group</w:t>
      </w:r>
      <w:r w:rsidR="00FC45F2">
        <w:t xml:space="preserve"> – Fairfax, Virginia</w:t>
      </w:r>
      <w:r w:rsidR="0061511F">
        <w:t xml:space="preserve">                                                                                                                              </w:t>
      </w:r>
      <w:sdt>
        <w:sdtPr>
          <w:id w:val="1517818134"/>
          <w:placeholder>
            <w:docPart w:val="638C675F318D4884B484648D3FD97C07"/>
          </w:placeholder>
          <w:date w:fullDate="2002-01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61511F">
            <w:t>January 2002</w:t>
          </w:r>
        </w:sdtContent>
      </w:sdt>
      <w:r>
        <w:t xml:space="preserve"> – </w:t>
      </w:r>
      <w:sdt>
        <w:sdtPr>
          <w:id w:val="-695933019"/>
          <w:placeholder>
            <w:docPart w:val="9344DD1AD0174B88A6E284F4F8CF79FD"/>
          </w:placeholder>
          <w:date w:fullDate="2003-02-01T00:00:00Z"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607F61">
            <w:t>February 2003</w:t>
          </w:r>
        </w:sdtContent>
      </w:sdt>
    </w:p>
    <w:p w:rsidR="0082650C" w:rsidRDefault="0082650C" w:rsidP="00FC4FE5">
      <w:pPr>
        <w:pStyle w:val="JobTitle"/>
        <w:ind w:left="0"/>
      </w:pPr>
      <w:r>
        <w:t>Administrative Assistant to Architecture Firm</w:t>
      </w:r>
      <w:r>
        <w:tab/>
      </w:r>
    </w:p>
    <w:p w:rsidR="0082650C" w:rsidRPr="00FC4FE5" w:rsidRDefault="00090500" w:rsidP="00FC4FE5">
      <w:r w:rsidRPr="00FC4FE5">
        <w:t>Initial point of contact, welcoming clients</w:t>
      </w:r>
      <w:r w:rsidR="00E5480B" w:rsidRPr="00FC4FE5">
        <w:t xml:space="preserve"> in</w:t>
      </w:r>
      <w:r w:rsidRPr="00FC4FE5">
        <w:t>-</w:t>
      </w:r>
      <w:r w:rsidR="00E5480B" w:rsidRPr="00FC4FE5">
        <w:t>house</w:t>
      </w:r>
      <w:r w:rsidR="00926642" w:rsidRPr="00FC4FE5">
        <w:t>.  Manage</w:t>
      </w:r>
      <w:r w:rsidRPr="00FC4FE5">
        <w:t xml:space="preserve"> phones</w:t>
      </w:r>
      <w:r w:rsidR="0082650C" w:rsidRPr="00FC4FE5">
        <w:t xml:space="preserve"> for </w:t>
      </w:r>
      <w:r w:rsidR="00E5480B" w:rsidRPr="00FC4FE5">
        <w:t>a</w:t>
      </w:r>
      <w:r w:rsidRPr="00FC4FE5">
        <w:t xml:space="preserve"> staff of 25-30 people</w:t>
      </w:r>
      <w:r w:rsidR="0082650C" w:rsidRPr="00FC4FE5">
        <w:t xml:space="preserve">. </w:t>
      </w:r>
      <w:r w:rsidR="00926642" w:rsidRPr="00FC4FE5">
        <w:t xml:space="preserve"> Document and file</w:t>
      </w:r>
      <w:r w:rsidR="0082650C" w:rsidRPr="00FC4FE5">
        <w:t xml:space="preserve"> incoming and outgoing architecture blue prints</w:t>
      </w:r>
      <w:r w:rsidR="00E5480B" w:rsidRPr="00FC4FE5">
        <w:t>. Organize the details of special events, travel arrangements, office supply replenishment,</w:t>
      </w:r>
      <w:r w:rsidR="00926642" w:rsidRPr="00FC4FE5">
        <w:t xml:space="preserve"> and</w:t>
      </w:r>
      <w:r w:rsidR="00E5480B" w:rsidRPr="00FC4FE5">
        <w:t xml:space="preserve"> in</w:t>
      </w:r>
      <w:r w:rsidR="00926642" w:rsidRPr="00FC4FE5">
        <w:t>-</w:t>
      </w:r>
      <w:r w:rsidR="00E5480B" w:rsidRPr="00FC4FE5">
        <w:t>house banquets.</w:t>
      </w:r>
      <w:r w:rsidRPr="00FC4FE5">
        <w:t xml:space="preserve">  Support Sr. Administrative Assistant to CEO in filing, appointment setting, correspondence, </w:t>
      </w:r>
      <w:r w:rsidR="00926642" w:rsidRPr="00FC4FE5">
        <w:t>editing, and office management.</w:t>
      </w:r>
    </w:p>
    <w:p w:rsidR="00FC4FE5" w:rsidRDefault="00FC4FE5" w:rsidP="00FC4FE5">
      <w:pPr>
        <w:pStyle w:val="JobTitle"/>
        <w:ind w:left="0"/>
      </w:pPr>
    </w:p>
    <w:p w:rsidR="0082650C" w:rsidRDefault="0082650C" w:rsidP="00FC4FE5">
      <w:pPr>
        <w:pStyle w:val="JobTitle"/>
        <w:ind w:left="0"/>
      </w:pPr>
      <w:r>
        <w:t>Qwest Communications</w:t>
      </w:r>
      <w:r w:rsidR="001E6626">
        <w:t>, Arlington, Virginia</w:t>
      </w:r>
      <w:r w:rsidR="0061511F">
        <w:t xml:space="preserve">                                                                                                                                           </w:t>
      </w:r>
      <w:r>
        <w:tab/>
      </w:r>
      <w:sdt>
        <w:sdtPr>
          <w:id w:val="-2136399510"/>
          <w:placeholder>
            <w:docPart w:val="3AB855E7C0C241F0A44EC58EF8D63D7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D66E6">
            <w:t xml:space="preserve">August </w:t>
          </w:r>
          <w:r w:rsidR="00E821E8">
            <w:t>1999 - 2001</w:t>
          </w:r>
        </w:sdtContent>
      </w:sdt>
    </w:p>
    <w:p w:rsidR="001E6626" w:rsidRDefault="001E6626" w:rsidP="0082650C">
      <w:pPr>
        <w:pStyle w:val="JobTitle"/>
        <w:ind w:left="0"/>
      </w:pPr>
      <w:r>
        <w:t>Acuity Technologies, Tyson Corner, Virginia</w:t>
      </w:r>
    </w:p>
    <w:p w:rsidR="002771DC" w:rsidRDefault="0082650C" w:rsidP="0082650C">
      <w:pPr>
        <w:pStyle w:val="JobTitle"/>
        <w:ind w:left="0"/>
      </w:pPr>
      <w:r>
        <w:t>Network Circuit Design</w:t>
      </w:r>
      <w:r w:rsidR="007204F0">
        <w:tab/>
      </w:r>
    </w:p>
    <w:p w:rsidR="00FC45F2" w:rsidRPr="00FC4FE5" w:rsidRDefault="0082650C" w:rsidP="00014870">
      <w:pPr>
        <w:tabs>
          <w:tab w:val="left" w:pos="7470"/>
          <w:tab w:val="left" w:pos="7650"/>
        </w:tabs>
      </w:pPr>
      <w:r w:rsidRPr="00FC4FE5">
        <w:t>Liaison between customer and service provider in completion of designing and installing DS1 &amp; DS3 cable wire networks</w:t>
      </w:r>
      <w:r w:rsidR="00926642" w:rsidRPr="00FC4FE5">
        <w:t>. Resolve</w:t>
      </w:r>
      <w:r w:rsidRPr="00FC4FE5">
        <w:t xml:space="preserve"> issues that would arise at any point from designing to</w:t>
      </w:r>
      <w:r w:rsidR="00926642" w:rsidRPr="00FC4FE5">
        <w:t xml:space="preserve"> installation. Commit</w:t>
      </w:r>
      <w:r w:rsidRPr="00FC4FE5">
        <w:t xml:space="preserve"> to providing excel</w:t>
      </w:r>
      <w:r w:rsidR="00926642" w:rsidRPr="00FC4FE5">
        <w:t>lent customer service. Complete</w:t>
      </w:r>
      <w:r w:rsidRPr="00FC4FE5">
        <w:t xml:space="preserve"> orders in a timely manner. </w:t>
      </w:r>
      <w:r w:rsidR="00926642" w:rsidRPr="00FC4FE5">
        <w:t xml:space="preserve">Correct </w:t>
      </w:r>
      <w:r w:rsidRPr="00FC4FE5">
        <w:t xml:space="preserve">existing problem circuits through </w:t>
      </w:r>
      <w:r w:rsidR="00926642" w:rsidRPr="00FC4FE5">
        <w:t>database cleaning to represent actual physical circuits.</w:t>
      </w:r>
    </w:p>
    <w:p w:rsidR="00FC4FE5" w:rsidRDefault="00FC4FE5" w:rsidP="00FC45F2">
      <w:pPr>
        <w:pStyle w:val="YourName"/>
      </w:pPr>
    </w:p>
    <w:p w:rsidR="00FC45F2" w:rsidRPr="00213F82" w:rsidRDefault="000946D7" w:rsidP="00FC45F2">
      <w:pPr>
        <w:pStyle w:val="YourName"/>
        <w:rPr>
          <w:sz w:val="20"/>
          <w:szCs w:val="20"/>
        </w:rPr>
      </w:pPr>
      <w:r w:rsidRPr="00213F82">
        <w:rPr>
          <w:sz w:val="20"/>
          <w:szCs w:val="20"/>
        </w:rPr>
        <w:t>computer</w:t>
      </w:r>
      <w:r w:rsidR="00E821E8" w:rsidRPr="00213F82">
        <w:rPr>
          <w:sz w:val="20"/>
          <w:szCs w:val="20"/>
        </w:rPr>
        <w:t xml:space="preserve"> &amp; Social Marketing</w:t>
      </w:r>
      <w:r w:rsidRPr="00213F82">
        <w:rPr>
          <w:sz w:val="20"/>
          <w:szCs w:val="20"/>
        </w:rPr>
        <w:t xml:space="preserve"> skills</w:t>
      </w:r>
      <w:r w:rsidR="00FC45F2" w:rsidRPr="00213F82">
        <w:rPr>
          <w:sz w:val="20"/>
          <w:szCs w:val="20"/>
        </w:rPr>
        <w:t xml:space="preserve"> </w:t>
      </w:r>
    </w:p>
    <w:p w:rsidR="002771DC" w:rsidRPr="00014870" w:rsidRDefault="001D66E6" w:rsidP="00014870">
      <w:r>
        <w:t>Microsoft Windows</w:t>
      </w:r>
      <w:r w:rsidR="000946D7" w:rsidRPr="00014870">
        <w:t xml:space="preserve">, </w:t>
      </w:r>
      <w:r>
        <w:t xml:space="preserve">MS Office 2010, </w:t>
      </w:r>
      <w:r w:rsidR="00A56235">
        <w:t>(</w:t>
      </w:r>
      <w:r w:rsidR="000946D7" w:rsidRPr="00014870">
        <w:t>Microsoft Word, Power Point,</w:t>
      </w:r>
      <w:r w:rsidR="00A56235">
        <w:t xml:space="preserve"> Excel) </w:t>
      </w:r>
      <w:r w:rsidR="002A71D3" w:rsidRPr="00014870">
        <w:t xml:space="preserve">Microsoft </w:t>
      </w:r>
      <w:r w:rsidR="00690218">
        <w:t xml:space="preserve">Outlook, Light Room 5.2, </w:t>
      </w:r>
      <w:proofErr w:type="spellStart"/>
      <w:r w:rsidR="000946D7" w:rsidRPr="00014870">
        <w:t>Animoto</w:t>
      </w:r>
      <w:proofErr w:type="spellEnd"/>
      <w:r w:rsidR="000946D7" w:rsidRPr="00014870">
        <w:t>,</w:t>
      </w:r>
      <w:r w:rsidR="00850A13" w:rsidRPr="00014870">
        <w:t xml:space="preserve"> I-Movie</w:t>
      </w:r>
      <w:r w:rsidR="000946D7" w:rsidRPr="00014870">
        <w:t xml:space="preserve">, </w:t>
      </w:r>
      <w:proofErr w:type="spellStart"/>
      <w:r w:rsidR="00036D47" w:rsidRPr="00014870">
        <w:t>Zenfolio</w:t>
      </w:r>
      <w:proofErr w:type="spellEnd"/>
      <w:r w:rsidR="000946D7" w:rsidRPr="00014870">
        <w:t xml:space="preserve"> </w:t>
      </w:r>
      <w:r w:rsidR="00E821E8" w:rsidRPr="00014870">
        <w:t xml:space="preserve">, Twitter, </w:t>
      </w:r>
      <w:r w:rsidR="00D360D6" w:rsidRPr="00014870">
        <w:t>Cloud</w:t>
      </w:r>
      <w:r w:rsidR="00E821E8" w:rsidRPr="00014870">
        <w:t xml:space="preserve"> </w:t>
      </w:r>
    </w:p>
    <w:p w:rsidR="00014870" w:rsidRDefault="00014870" w:rsidP="00FC4FE5">
      <w:pPr>
        <w:pStyle w:val="JobTitle"/>
        <w:ind w:left="0"/>
      </w:pPr>
    </w:p>
    <w:p w:rsidR="00616DD5" w:rsidRPr="00616DD5" w:rsidRDefault="00616DD5" w:rsidP="00616DD5">
      <w:pPr>
        <w:pStyle w:val="YourName"/>
        <w:rPr>
          <w:sz w:val="20"/>
          <w:szCs w:val="20"/>
        </w:rPr>
      </w:pPr>
      <w:r w:rsidRPr="00616DD5">
        <w:rPr>
          <w:sz w:val="20"/>
          <w:szCs w:val="20"/>
        </w:rPr>
        <w:t>Community Activities</w:t>
      </w:r>
    </w:p>
    <w:p w:rsidR="00616DD5" w:rsidRPr="00616DD5" w:rsidRDefault="00616DD5" w:rsidP="00616DD5">
      <w:pPr>
        <w:pStyle w:val="NormalBodyText"/>
        <w:numPr>
          <w:ilvl w:val="0"/>
          <w:numId w:val="6"/>
        </w:numPr>
        <w:rPr>
          <w:lang w:val="en"/>
        </w:rPr>
      </w:pPr>
      <w:r w:rsidRPr="00616DD5">
        <w:rPr>
          <w:lang w:val="en"/>
        </w:rPr>
        <w:t>Active member of St. Matthews Catholic Church</w:t>
      </w:r>
    </w:p>
    <w:p w:rsidR="00AA4F1C" w:rsidRDefault="00616DD5" w:rsidP="00616DD5">
      <w:pPr>
        <w:pStyle w:val="NormalBodyText"/>
        <w:numPr>
          <w:ilvl w:val="0"/>
          <w:numId w:val="6"/>
        </w:numPr>
        <w:rPr>
          <w:lang w:val="en"/>
        </w:rPr>
      </w:pPr>
      <w:r w:rsidRPr="00616DD5">
        <w:rPr>
          <w:b/>
          <w:lang w:val="en"/>
        </w:rPr>
        <w:t>Faith Formation Teacher 2012-2013</w:t>
      </w:r>
      <w:r w:rsidR="009711AC">
        <w:rPr>
          <w:lang w:val="en"/>
        </w:rPr>
        <w:t xml:space="preserve"> - Provide instruction</w:t>
      </w:r>
      <w:r w:rsidRPr="00616DD5">
        <w:rPr>
          <w:lang w:val="en"/>
        </w:rPr>
        <w:t xml:space="preserve"> as well as meaningful support in a religious education</w:t>
      </w:r>
      <w:r>
        <w:rPr>
          <w:lang w:val="en"/>
        </w:rPr>
        <w:t>al</w:t>
      </w:r>
      <w:r w:rsidRPr="00616DD5">
        <w:rPr>
          <w:lang w:val="en"/>
        </w:rPr>
        <w:t xml:space="preserve"> setting</w:t>
      </w:r>
      <w:r>
        <w:rPr>
          <w:lang w:val="en"/>
        </w:rPr>
        <w:t xml:space="preserve"> </w:t>
      </w:r>
      <w:r w:rsidRPr="00616DD5">
        <w:rPr>
          <w:lang w:val="en"/>
        </w:rPr>
        <w:t xml:space="preserve">for the spiritual development of third grade pupils. </w:t>
      </w:r>
    </w:p>
    <w:p w:rsidR="009711AC" w:rsidRPr="00FC4FE5" w:rsidRDefault="009711AC" w:rsidP="009711AC">
      <w:pPr>
        <w:pStyle w:val="ListParagraph"/>
        <w:numPr>
          <w:ilvl w:val="0"/>
          <w:numId w:val="6"/>
        </w:numPr>
      </w:pPr>
      <w:r w:rsidRPr="00C11BB2">
        <w:rPr>
          <w:b/>
          <w:lang w:val="en"/>
        </w:rPr>
        <w:t>Charlotte Soccer Academy</w:t>
      </w:r>
      <w:r w:rsidRPr="00C11BB2">
        <w:rPr>
          <w:lang w:val="en"/>
        </w:rPr>
        <w:t xml:space="preserve">: Team Manager - </w:t>
      </w:r>
      <w:r w:rsidRPr="00FC4FE5">
        <w:t>Facilitate success of the team throughout year long season</w:t>
      </w:r>
      <w:r>
        <w:t xml:space="preserve"> by communicating with t</w:t>
      </w:r>
      <w:r w:rsidRPr="00FC4FE5">
        <w:t>eam</w:t>
      </w:r>
      <w:r>
        <w:t xml:space="preserve"> families and p</w:t>
      </w:r>
      <w:r w:rsidRPr="00FC4FE5">
        <w:t>rovid</w:t>
      </w:r>
      <w:r>
        <w:t>ing</w:t>
      </w:r>
      <w:r w:rsidRPr="00FC4FE5">
        <w:t xml:space="preserve"> a high level of timely administrative support to help ensure the team enjoys a problem-free season by meeting deadlines and remaining in compliance with governing league and associations.</w:t>
      </w:r>
    </w:p>
    <w:p w:rsidR="00FC477C" w:rsidRDefault="00FC477C" w:rsidP="00616DD5">
      <w:pPr>
        <w:pStyle w:val="NormalBodyText"/>
        <w:numPr>
          <w:ilvl w:val="0"/>
          <w:numId w:val="6"/>
        </w:numPr>
        <w:rPr>
          <w:lang w:val="en"/>
        </w:rPr>
      </w:pPr>
      <w:r>
        <w:rPr>
          <w:b/>
          <w:lang w:val="en"/>
        </w:rPr>
        <w:t>Benefit 21</w:t>
      </w:r>
      <w:r w:rsidRPr="00FC477C">
        <w:rPr>
          <w:lang w:val="en"/>
        </w:rPr>
        <w:t>:</w:t>
      </w:r>
      <w:r>
        <w:rPr>
          <w:lang w:val="en"/>
        </w:rPr>
        <w:t xml:space="preserve"> AN </w:t>
      </w:r>
      <w:proofErr w:type="spellStart"/>
      <w:r>
        <w:rPr>
          <w:lang w:val="en"/>
        </w:rPr>
        <w:t>EXTRAordinary</w:t>
      </w:r>
      <w:proofErr w:type="spellEnd"/>
      <w:r>
        <w:rPr>
          <w:lang w:val="en"/>
        </w:rPr>
        <w:t xml:space="preserve"> Evening</w:t>
      </w:r>
      <w:r w:rsidR="00540B7A">
        <w:rPr>
          <w:lang w:val="en"/>
        </w:rPr>
        <w:t xml:space="preserve"> – DSAGC (Down Syndrome Association of Greater Charlotte) Donated Special Event Photography for the AN </w:t>
      </w:r>
      <w:proofErr w:type="spellStart"/>
      <w:r w:rsidR="00540B7A">
        <w:rPr>
          <w:lang w:val="en"/>
        </w:rPr>
        <w:t>EXTRAordinary</w:t>
      </w:r>
      <w:proofErr w:type="spellEnd"/>
      <w:r w:rsidR="00540B7A">
        <w:rPr>
          <w:lang w:val="en"/>
        </w:rPr>
        <w:t xml:space="preserve"> Evening as well as donated a Family Session Package to raise money for the local chapter.</w:t>
      </w:r>
    </w:p>
    <w:p w:rsidR="00540B7A" w:rsidRDefault="00540B7A" w:rsidP="00540B7A">
      <w:pPr>
        <w:pStyle w:val="NormalBodyText"/>
        <w:ind w:left="720"/>
        <w:rPr>
          <w:lang w:val="en"/>
        </w:rPr>
      </w:pPr>
    </w:p>
    <w:p w:rsidR="00C11BB2" w:rsidRDefault="00C11BB2" w:rsidP="00213F82">
      <w:pPr>
        <w:pStyle w:val="YourName"/>
        <w:rPr>
          <w:rStyle w:val="Strong"/>
          <w:b/>
          <w:sz w:val="20"/>
          <w:szCs w:val="20"/>
        </w:rPr>
      </w:pPr>
    </w:p>
    <w:p w:rsidR="00D360D6" w:rsidRPr="00213F82" w:rsidRDefault="003C165C" w:rsidP="00213F82">
      <w:pPr>
        <w:pStyle w:val="YourName"/>
        <w:rPr>
          <w:rStyle w:val="Strong"/>
          <w:b/>
          <w:sz w:val="20"/>
          <w:szCs w:val="20"/>
        </w:rPr>
      </w:pPr>
      <w:r w:rsidRPr="00213F82">
        <w:rPr>
          <w:rStyle w:val="Strong"/>
          <w:b/>
          <w:sz w:val="20"/>
          <w:szCs w:val="20"/>
        </w:rPr>
        <w:t xml:space="preserve">Professional </w:t>
      </w:r>
      <w:r w:rsidR="00616DD5">
        <w:rPr>
          <w:rStyle w:val="Strong"/>
          <w:b/>
          <w:sz w:val="20"/>
          <w:szCs w:val="20"/>
        </w:rPr>
        <w:t>References</w:t>
      </w:r>
    </w:p>
    <w:p w:rsidR="00D360D6" w:rsidRDefault="00D360D6">
      <w:pPr>
        <w:pStyle w:val="NormalBodyText"/>
      </w:pPr>
    </w:p>
    <w:p w:rsidR="003A248C" w:rsidRPr="00014870" w:rsidRDefault="003A248C" w:rsidP="003A248C">
      <w:pPr>
        <w:pStyle w:val="NormalBodyText"/>
        <w:ind w:left="0"/>
      </w:pPr>
      <w:r>
        <w:t xml:space="preserve"> </w:t>
      </w:r>
      <w:r w:rsidRPr="00014870">
        <w:t>Marie Duty</w:t>
      </w:r>
    </w:p>
    <w:p w:rsidR="003A248C" w:rsidRDefault="003A248C" w:rsidP="003A248C">
      <w:pPr>
        <w:pStyle w:val="NormalBodyText"/>
        <w:ind w:left="0"/>
      </w:pPr>
      <w:r>
        <w:t>Children’s Academy Director</w:t>
      </w:r>
    </w:p>
    <w:p w:rsidR="003A248C" w:rsidRDefault="003A248C" w:rsidP="003A248C">
      <w:pPr>
        <w:pStyle w:val="NormalBodyText"/>
        <w:ind w:left="0"/>
      </w:pPr>
      <w:r>
        <w:t>Morrison Family YMCA</w:t>
      </w:r>
    </w:p>
    <w:p w:rsidR="003A248C" w:rsidRDefault="003A248C" w:rsidP="003A248C">
      <w:pPr>
        <w:pStyle w:val="NormalBodyText"/>
        <w:ind w:left="0"/>
      </w:pPr>
      <w:r>
        <w:t>704-716-4608</w:t>
      </w:r>
    </w:p>
    <w:p w:rsidR="003A248C" w:rsidRDefault="00F84C45" w:rsidP="003A248C">
      <w:pPr>
        <w:pStyle w:val="NormalBodyText"/>
        <w:ind w:left="0"/>
        <w:rPr>
          <w:rStyle w:val="Hyperlink"/>
        </w:rPr>
      </w:pPr>
      <w:hyperlink r:id="rId11" w:history="1">
        <w:r w:rsidR="003A248C" w:rsidRPr="0060281A">
          <w:rPr>
            <w:rStyle w:val="Hyperlink"/>
          </w:rPr>
          <w:t>Marie.Duty@YMCACharlotte.org</w:t>
        </w:r>
      </w:hyperlink>
    </w:p>
    <w:p w:rsidR="003A248C" w:rsidRDefault="003A248C" w:rsidP="00616DD5">
      <w:pPr>
        <w:pStyle w:val="NormalBodyText"/>
        <w:ind w:left="0"/>
      </w:pPr>
    </w:p>
    <w:p w:rsidR="00D360D6" w:rsidRPr="00014870" w:rsidRDefault="00ED6933" w:rsidP="00616DD5">
      <w:pPr>
        <w:pStyle w:val="NormalBodyText"/>
        <w:ind w:left="0"/>
      </w:pPr>
      <w:r>
        <w:t>Cherie McCarron</w:t>
      </w:r>
    </w:p>
    <w:p w:rsidR="00D360D6" w:rsidRDefault="00ED6933" w:rsidP="00616DD5">
      <w:pPr>
        <w:pStyle w:val="NormalBodyText"/>
        <w:ind w:left="0"/>
      </w:pPr>
      <w:r>
        <w:t>Manager</w:t>
      </w:r>
    </w:p>
    <w:p w:rsidR="00D360D6" w:rsidRDefault="00ED6933" w:rsidP="00616DD5">
      <w:pPr>
        <w:pStyle w:val="NormalBodyText"/>
        <w:ind w:left="0"/>
      </w:pPr>
      <w:r>
        <w:t>Aubert &amp; Duval, USA</w:t>
      </w:r>
    </w:p>
    <w:p w:rsidR="00D360D6" w:rsidRDefault="00ED6933" w:rsidP="00616DD5">
      <w:pPr>
        <w:pStyle w:val="NormalBodyText"/>
        <w:ind w:left="0"/>
      </w:pPr>
      <w:r>
        <w:t>(630) 973-6214</w:t>
      </w:r>
    </w:p>
    <w:p w:rsidR="00D360D6" w:rsidRDefault="00F84C45" w:rsidP="00616DD5">
      <w:pPr>
        <w:pStyle w:val="NormalBodyText"/>
        <w:ind w:left="0"/>
      </w:pPr>
      <w:hyperlink r:id="rId12" w:history="1">
        <w:r w:rsidR="00ED6933" w:rsidRPr="00074976">
          <w:rPr>
            <w:rStyle w:val="Hyperlink"/>
          </w:rPr>
          <w:t>resq3181@att.net</w:t>
        </w:r>
      </w:hyperlink>
    </w:p>
    <w:p w:rsidR="00616DD5" w:rsidRDefault="00616DD5" w:rsidP="00616DD5">
      <w:pPr>
        <w:pStyle w:val="NormalBodyText"/>
        <w:ind w:left="0"/>
      </w:pPr>
    </w:p>
    <w:p w:rsidR="00616DD5" w:rsidRDefault="00616DD5" w:rsidP="00616DD5">
      <w:pPr>
        <w:pStyle w:val="NormalBodyText"/>
        <w:ind w:left="0"/>
      </w:pPr>
      <w:r>
        <w:t>Craig Rogers</w:t>
      </w:r>
    </w:p>
    <w:p w:rsidR="00616DD5" w:rsidRDefault="00616DD5" w:rsidP="00616DD5">
      <w:pPr>
        <w:pStyle w:val="NormalBodyText"/>
        <w:ind w:left="0"/>
      </w:pPr>
      <w:r>
        <w:t>Real Estate Agent</w:t>
      </w:r>
    </w:p>
    <w:p w:rsidR="00616DD5" w:rsidRDefault="00616DD5" w:rsidP="00616DD5">
      <w:pPr>
        <w:pStyle w:val="NormalBodyText"/>
        <w:ind w:left="0"/>
      </w:pPr>
      <w:r>
        <w:t>Keller Williams Realty</w:t>
      </w:r>
    </w:p>
    <w:p w:rsidR="00616DD5" w:rsidRDefault="00ED6933" w:rsidP="00616DD5">
      <w:pPr>
        <w:pStyle w:val="NormalBodyText"/>
        <w:ind w:left="0"/>
      </w:pPr>
      <w:r>
        <w:t xml:space="preserve">704-617-1766 </w:t>
      </w:r>
    </w:p>
    <w:p w:rsidR="00616DD5" w:rsidRDefault="00F84C45" w:rsidP="00616DD5">
      <w:pPr>
        <w:pStyle w:val="NormalBodyText"/>
        <w:ind w:left="0"/>
      </w:pPr>
      <w:hyperlink r:id="rId13" w:history="1">
        <w:r w:rsidR="00616DD5" w:rsidRPr="0060281A">
          <w:rPr>
            <w:rStyle w:val="Hyperlink"/>
          </w:rPr>
          <w:t>craig@mrrogersrealty.com</w:t>
        </w:r>
      </w:hyperlink>
    </w:p>
    <w:p w:rsidR="00616DD5" w:rsidRDefault="00616DD5" w:rsidP="00616DD5">
      <w:pPr>
        <w:pStyle w:val="NormalBodyText"/>
        <w:ind w:left="0"/>
      </w:pPr>
    </w:p>
    <w:p w:rsidR="00607F61" w:rsidRDefault="00607F61" w:rsidP="00BB433D">
      <w:pPr>
        <w:pStyle w:val="NormalBodyText"/>
        <w:ind w:left="0"/>
      </w:pPr>
    </w:p>
    <w:p w:rsidR="00BA3DEF" w:rsidRDefault="00BA3DEF" w:rsidP="00BB433D">
      <w:pPr>
        <w:pStyle w:val="NormalBodyText"/>
        <w:ind w:left="0"/>
      </w:pPr>
    </w:p>
    <w:p w:rsidR="00BA3DEF" w:rsidRDefault="00BA3DEF" w:rsidP="00BB433D">
      <w:pPr>
        <w:pStyle w:val="NormalBodyText"/>
        <w:ind w:left="0"/>
      </w:pPr>
    </w:p>
    <w:sectPr w:rsidR="00BA3DEF" w:rsidSect="00213F82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C45" w:rsidRDefault="00F84C45">
      <w:pPr>
        <w:spacing w:line="240" w:lineRule="auto"/>
      </w:pPr>
      <w:r>
        <w:separator/>
      </w:r>
    </w:p>
  </w:endnote>
  <w:endnote w:type="continuationSeparator" w:id="0">
    <w:p w:rsidR="00F84C45" w:rsidRDefault="00F84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C45" w:rsidRDefault="00F84C45">
      <w:pPr>
        <w:spacing w:line="240" w:lineRule="auto"/>
      </w:pPr>
      <w:r>
        <w:separator/>
      </w:r>
    </w:p>
  </w:footnote>
  <w:footnote w:type="continuationSeparator" w:id="0">
    <w:p w:rsidR="00F84C45" w:rsidRDefault="00F84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1DC" w:rsidRDefault="00F84C45">
    <w:pPr>
      <w:pStyle w:val="YourName"/>
    </w:pPr>
    <w:sdt>
      <w:sdtPr>
        <w:alias w:val="Author"/>
        <w:id w:val="-1513058749"/>
        <w:placeholder>
          <w:docPart w:val="19F4EBE072174C8D9B3C1A880B07CB9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07F61">
          <w:t>Wendy L. White</w:t>
        </w:r>
      </w:sdtContent>
    </w:sdt>
    <w:r w:rsidR="007204F0">
      <w:tab/>
      <w:t xml:space="preserve">Page </w:t>
    </w:r>
    <w:r w:rsidR="007204F0">
      <w:fldChar w:fldCharType="begin"/>
    </w:r>
    <w:r w:rsidR="007204F0">
      <w:instrText xml:space="preserve"> PAGE   \* MERGEFORMAT </w:instrText>
    </w:r>
    <w:r w:rsidR="007204F0">
      <w:fldChar w:fldCharType="separate"/>
    </w:r>
    <w:r w:rsidR="00FF1152">
      <w:rPr>
        <w:noProof/>
      </w:rPr>
      <w:t>2</w:t>
    </w:r>
    <w:r w:rsidR="007204F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502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B5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F100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DE2A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55A45"/>
    <w:multiLevelType w:val="hybridMultilevel"/>
    <w:tmpl w:val="636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778B1"/>
    <w:multiLevelType w:val="multilevel"/>
    <w:tmpl w:val="E66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C15A35"/>
    <w:multiLevelType w:val="hybridMultilevel"/>
    <w:tmpl w:val="C66804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9D"/>
    <w:rsid w:val="00014870"/>
    <w:rsid w:val="00020065"/>
    <w:rsid w:val="00036D47"/>
    <w:rsid w:val="0006689A"/>
    <w:rsid w:val="00090500"/>
    <w:rsid w:val="000946D7"/>
    <w:rsid w:val="000A3F2B"/>
    <w:rsid w:val="000A3F58"/>
    <w:rsid w:val="001D3066"/>
    <w:rsid w:val="001D66E6"/>
    <w:rsid w:val="001E6626"/>
    <w:rsid w:val="00201978"/>
    <w:rsid w:val="00213F82"/>
    <w:rsid w:val="00231BF0"/>
    <w:rsid w:val="00241EEF"/>
    <w:rsid w:val="002771DC"/>
    <w:rsid w:val="002A1315"/>
    <w:rsid w:val="002A71D3"/>
    <w:rsid w:val="0032060F"/>
    <w:rsid w:val="0035039D"/>
    <w:rsid w:val="003648F4"/>
    <w:rsid w:val="00393684"/>
    <w:rsid w:val="003A248C"/>
    <w:rsid w:val="003A4B57"/>
    <w:rsid w:val="003B6555"/>
    <w:rsid w:val="003C165C"/>
    <w:rsid w:val="00540B7A"/>
    <w:rsid w:val="00555C0B"/>
    <w:rsid w:val="005A3FE9"/>
    <w:rsid w:val="005F12BA"/>
    <w:rsid w:val="00607F61"/>
    <w:rsid w:val="006138E3"/>
    <w:rsid w:val="0061511F"/>
    <w:rsid w:val="00616DD5"/>
    <w:rsid w:val="00647C25"/>
    <w:rsid w:val="00690218"/>
    <w:rsid w:val="006B3D5E"/>
    <w:rsid w:val="006F50F0"/>
    <w:rsid w:val="0071164D"/>
    <w:rsid w:val="007204F0"/>
    <w:rsid w:val="00727005"/>
    <w:rsid w:val="00782F15"/>
    <w:rsid w:val="007849C3"/>
    <w:rsid w:val="007B035D"/>
    <w:rsid w:val="007C06BF"/>
    <w:rsid w:val="0081558F"/>
    <w:rsid w:val="00820474"/>
    <w:rsid w:val="008227D3"/>
    <w:rsid w:val="0082650C"/>
    <w:rsid w:val="00850A13"/>
    <w:rsid w:val="00853DEB"/>
    <w:rsid w:val="008B6BC3"/>
    <w:rsid w:val="0091796A"/>
    <w:rsid w:val="00926642"/>
    <w:rsid w:val="00937DF2"/>
    <w:rsid w:val="009711AC"/>
    <w:rsid w:val="009853D8"/>
    <w:rsid w:val="00A33A62"/>
    <w:rsid w:val="00A56235"/>
    <w:rsid w:val="00A8746E"/>
    <w:rsid w:val="00AA4F1C"/>
    <w:rsid w:val="00B438C9"/>
    <w:rsid w:val="00BA1BB4"/>
    <w:rsid w:val="00BA3DEF"/>
    <w:rsid w:val="00BB433D"/>
    <w:rsid w:val="00BE1D8A"/>
    <w:rsid w:val="00C11BB2"/>
    <w:rsid w:val="00C82A52"/>
    <w:rsid w:val="00C86834"/>
    <w:rsid w:val="00CA00D7"/>
    <w:rsid w:val="00CD2379"/>
    <w:rsid w:val="00D10BE6"/>
    <w:rsid w:val="00D27F7C"/>
    <w:rsid w:val="00D360D6"/>
    <w:rsid w:val="00D55ED2"/>
    <w:rsid w:val="00DC340C"/>
    <w:rsid w:val="00E5480B"/>
    <w:rsid w:val="00E65BEA"/>
    <w:rsid w:val="00E73831"/>
    <w:rsid w:val="00E821E8"/>
    <w:rsid w:val="00E92637"/>
    <w:rsid w:val="00ED6933"/>
    <w:rsid w:val="00EE51EB"/>
    <w:rsid w:val="00EE632F"/>
    <w:rsid w:val="00F22773"/>
    <w:rsid w:val="00F40575"/>
    <w:rsid w:val="00F84C45"/>
    <w:rsid w:val="00FB15EA"/>
    <w:rsid w:val="00FC1E0D"/>
    <w:rsid w:val="00FC45F2"/>
    <w:rsid w:val="00FC477C"/>
    <w:rsid w:val="00FC4FE5"/>
    <w:rsid w:val="00FD40F8"/>
    <w:rsid w:val="00F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Strong">
    <w:name w:val="Strong"/>
    <w:basedOn w:val="DefaultParagraphFont"/>
    <w:uiPriority w:val="2"/>
    <w:qFormat/>
    <w:rsid w:val="0082650C"/>
    <w:rPr>
      <w:b/>
      <w:bCs/>
    </w:rPr>
  </w:style>
  <w:style w:type="paragraph" w:styleId="NormalWeb">
    <w:name w:val="Normal (Web)"/>
    <w:basedOn w:val="Normal"/>
    <w:uiPriority w:val="99"/>
    <w:unhideWhenUsed/>
    <w:rsid w:val="00BE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5C0B"/>
    <w:rPr>
      <w:color w:val="0000FF" w:themeColor="hyperlink"/>
      <w:u w:val="single"/>
    </w:rPr>
  </w:style>
  <w:style w:type="character" w:customStyle="1" w:styleId="itxtrst">
    <w:name w:val="itxtrst"/>
    <w:basedOn w:val="DefaultParagraphFont"/>
    <w:rsid w:val="00CD2379"/>
  </w:style>
  <w:style w:type="paragraph" w:styleId="ListParagraph">
    <w:name w:val="List Paragraph"/>
    <w:basedOn w:val="Normal"/>
    <w:uiPriority w:val="34"/>
    <w:qFormat/>
    <w:rsid w:val="00C11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Strong">
    <w:name w:val="Strong"/>
    <w:basedOn w:val="DefaultParagraphFont"/>
    <w:uiPriority w:val="2"/>
    <w:qFormat/>
    <w:rsid w:val="0082650C"/>
    <w:rPr>
      <w:b/>
      <w:bCs/>
    </w:rPr>
  </w:style>
  <w:style w:type="paragraph" w:styleId="NormalWeb">
    <w:name w:val="Normal (Web)"/>
    <w:basedOn w:val="Normal"/>
    <w:uiPriority w:val="99"/>
    <w:unhideWhenUsed/>
    <w:rsid w:val="00BE1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5C0B"/>
    <w:rPr>
      <w:color w:val="0000FF" w:themeColor="hyperlink"/>
      <w:u w:val="single"/>
    </w:rPr>
  </w:style>
  <w:style w:type="character" w:customStyle="1" w:styleId="itxtrst">
    <w:name w:val="itxtrst"/>
    <w:basedOn w:val="DefaultParagraphFont"/>
    <w:rsid w:val="00CD2379"/>
  </w:style>
  <w:style w:type="paragraph" w:styleId="ListParagraph">
    <w:name w:val="List Paragraph"/>
    <w:basedOn w:val="Normal"/>
    <w:uiPriority w:val="34"/>
    <w:qFormat/>
    <w:rsid w:val="00C1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0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252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360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raig@mrrogersrealty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esq3181@att.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ie.Duty@YMCACharlotte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endywhitephoto.zenfoli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wendywhitephoto@gmail.co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s\AppData\Roaming\Microsoft\Templates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95366670E149C399FF9FEAA9055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1206C-ECA3-4499-8E87-8F36AE38EC1A}"/>
      </w:docPartPr>
      <w:docPartBody>
        <w:p w:rsidR="00457123" w:rsidRDefault="00457123">
          <w:pPr>
            <w:pStyle w:val="3D95366670E149C399FF9FEAA9055950"/>
          </w:pPr>
          <w:r>
            <w:t>[your name]</w:t>
          </w:r>
        </w:p>
      </w:docPartBody>
    </w:docPart>
    <w:docPart>
      <w:docPartPr>
        <w:name w:val="6A09D07A5AAE4088BED0142386C4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4D55B-8ECA-492C-A0B9-7C361FEA0F3A}"/>
      </w:docPartPr>
      <w:docPartBody>
        <w:p w:rsidR="00C96F2E" w:rsidRDefault="00EA75F0">
          <w:pPr>
            <w:pStyle w:val="6A09D07A5AAE4088BED0142386C473AC"/>
          </w:pPr>
          <w:r>
            <w:t>[Start Date]</w:t>
          </w:r>
        </w:p>
      </w:docPartBody>
    </w:docPart>
    <w:docPart>
      <w:docPartPr>
        <w:name w:val="19F4EBE072174C8D9B3C1A880B07C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006F3-A54A-4335-8B53-7DF097654DB7}"/>
      </w:docPartPr>
      <w:docPartBody>
        <w:p w:rsidR="00C96F2E" w:rsidRDefault="00EA75F0">
          <w:pPr>
            <w:pStyle w:val="19F4EBE072174C8D9B3C1A880B07CB97"/>
          </w:pPr>
          <w:r>
            <w:t>[End Date]</w:t>
          </w:r>
        </w:p>
      </w:docPartBody>
    </w:docPart>
    <w:docPart>
      <w:docPartPr>
        <w:name w:val="638C675F318D4884B484648D3FD9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B6521-F021-49BE-B495-0ABE151DB6F4}"/>
      </w:docPartPr>
      <w:docPartBody>
        <w:p w:rsidR="00C96F2E" w:rsidRDefault="00EA75F0">
          <w:pPr>
            <w:pStyle w:val="638C675F318D4884B484648D3FD97C07"/>
          </w:pPr>
          <w:r>
            <w:t>[Start Date]</w:t>
          </w:r>
        </w:p>
      </w:docPartBody>
    </w:docPart>
    <w:docPart>
      <w:docPartPr>
        <w:name w:val="9344DD1AD0174B88A6E284F4F8CF7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26338-D1A6-4317-A2FC-21C0AA859549}"/>
      </w:docPartPr>
      <w:docPartBody>
        <w:p w:rsidR="00C96F2E" w:rsidRDefault="00EA75F0">
          <w:pPr>
            <w:pStyle w:val="9344DD1AD0174B88A6E284F4F8CF79FD"/>
          </w:pPr>
          <w:r>
            <w:t>[End Date]</w:t>
          </w:r>
        </w:p>
      </w:docPartBody>
    </w:docPart>
    <w:docPart>
      <w:docPartPr>
        <w:name w:val="3AB855E7C0C241F0A44EC58EF8D63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8229-ECFC-4FBE-92AD-B015254C76E0}"/>
      </w:docPartPr>
      <w:docPartBody>
        <w:p w:rsidR="00C96F2E" w:rsidRDefault="00EA75F0">
          <w:pPr>
            <w:pStyle w:val="3AB855E7C0C241F0A44EC58EF8D63D74"/>
          </w:pPr>
          <w:r>
            <w:t>[Pick the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23"/>
    <w:rsid w:val="00075E68"/>
    <w:rsid w:val="002777DA"/>
    <w:rsid w:val="003F5DD6"/>
    <w:rsid w:val="00457123"/>
    <w:rsid w:val="007752BB"/>
    <w:rsid w:val="008432D8"/>
    <w:rsid w:val="00881D09"/>
    <w:rsid w:val="008E1DFD"/>
    <w:rsid w:val="009E3373"/>
    <w:rsid w:val="00A804B3"/>
    <w:rsid w:val="00C96F2E"/>
    <w:rsid w:val="00E71498"/>
    <w:rsid w:val="00EA75F0"/>
    <w:rsid w:val="00E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5366670E149C399FF9FEAA9055950">
    <w:name w:val="3D95366670E149C399FF9FEAA9055950"/>
  </w:style>
  <w:style w:type="paragraph" w:customStyle="1" w:styleId="8C04D84AD54C42C4A6197AD548487A7D">
    <w:name w:val="8C04D84AD54C42C4A6197AD548487A7D"/>
  </w:style>
  <w:style w:type="paragraph" w:customStyle="1" w:styleId="F07356DF753B4C90AC440ECA85A404D8">
    <w:name w:val="F07356DF753B4C90AC440ECA85A404D8"/>
  </w:style>
  <w:style w:type="paragraph" w:customStyle="1" w:styleId="4703EED06C6F4341881B5102C922BE06">
    <w:name w:val="4703EED06C6F4341881B5102C922BE06"/>
  </w:style>
  <w:style w:type="paragraph" w:customStyle="1" w:styleId="82F26FFEE0CB4241B899ECB7D948989D">
    <w:name w:val="82F26FFEE0CB4241B899ECB7D948989D"/>
  </w:style>
  <w:style w:type="paragraph" w:customStyle="1" w:styleId="5AC1B5A82368418B8A92A0013D970580">
    <w:name w:val="5AC1B5A82368418B8A92A0013D970580"/>
  </w:style>
  <w:style w:type="paragraph" w:customStyle="1" w:styleId="2D753DA075764FE9976AD131A93E4AF4">
    <w:name w:val="2D753DA075764FE9976AD131A93E4AF4"/>
  </w:style>
  <w:style w:type="paragraph" w:customStyle="1" w:styleId="32A30937D29A4424B65B45ECA582A827">
    <w:name w:val="32A30937D29A4424B65B45ECA582A827"/>
  </w:style>
  <w:style w:type="paragraph" w:customStyle="1" w:styleId="6A41B8FD2EF643BF8D38136E9E236D60">
    <w:name w:val="6A41B8FD2EF643BF8D38136E9E236D60"/>
  </w:style>
  <w:style w:type="paragraph" w:customStyle="1" w:styleId="9F17CDCC30494682A4395329AF6D25EF">
    <w:name w:val="9F17CDCC30494682A4395329AF6D25EF"/>
  </w:style>
  <w:style w:type="paragraph" w:customStyle="1" w:styleId="C0BF8674AF7F4A97AF89948C0DB294F4">
    <w:name w:val="C0BF8674AF7F4A97AF89948C0DB294F4"/>
  </w:style>
  <w:style w:type="paragraph" w:customStyle="1" w:styleId="42F67018DAC6457788F5BC3FF0723147">
    <w:name w:val="42F67018DAC6457788F5BC3FF0723147"/>
  </w:style>
  <w:style w:type="paragraph" w:customStyle="1" w:styleId="4F19593AE09D443DB40DDCBF8501CFC9">
    <w:name w:val="4F19593AE09D443DB40DDCBF8501CFC9"/>
  </w:style>
  <w:style w:type="paragraph" w:customStyle="1" w:styleId="8BB8BCEE4706471FB2F712BAF03DF5AE">
    <w:name w:val="8BB8BCEE4706471FB2F712BAF03DF5AE"/>
  </w:style>
  <w:style w:type="paragraph" w:customStyle="1" w:styleId="C893C882EAB8496FAC62D45C2A6FBA40">
    <w:name w:val="C893C882EAB8496FAC62D45C2A6FBA40"/>
  </w:style>
  <w:style w:type="paragraph" w:customStyle="1" w:styleId="C375D3FBB09144D4ABF6BE5084C18369">
    <w:name w:val="C375D3FBB09144D4ABF6BE5084C18369"/>
  </w:style>
  <w:style w:type="paragraph" w:customStyle="1" w:styleId="5C6FD2D075354868894E7486D9DA1867">
    <w:name w:val="5C6FD2D075354868894E7486D9DA1867"/>
  </w:style>
  <w:style w:type="paragraph" w:customStyle="1" w:styleId="9C6F5532C4DD494193B1CE2A2317F06C">
    <w:name w:val="9C6F5532C4DD494193B1CE2A2317F06C"/>
  </w:style>
  <w:style w:type="paragraph" w:customStyle="1" w:styleId="B62089A7A9584524B192640F02EF9705">
    <w:name w:val="B62089A7A9584524B192640F02EF9705"/>
  </w:style>
  <w:style w:type="paragraph" w:customStyle="1" w:styleId="124A4A7A181B4C1C8C12F7E6870CA0C6">
    <w:name w:val="124A4A7A181B4C1C8C12F7E6870CA0C6"/>
  </w:style>
  <w:style w:type="paragraph" w:customStyle="1" w:styleId="7E029FFABE9248A18879DBEF7ED6B6D7">
    <w:name w:val="7E029FFABE9248A18879DBEF7ED6B6D7"/>
  </w:style>
  <w:style w:type="paragraph" w:customStyle="1" w:styleId="76F807D4B2084CBBAA713508A0D1D19B">
    <w:name w:val="76F807D4B2084CBBAA713508A0D1D19B"/>
  </w:style>
  <w:style w:type="paragraph" w:customStyle="1" w:styleId="F2AA6CFE48B941DEAFB6B85A50AF823D">
    <w:name w:val="F2AA6CFE48B941DEAFB6B85A50AF823D"/>
  </w:style>
  <w:style w:type="paragraph" w:customStyle="1" w:styleId="010D648005BA4322B8DFFBCB359218E7">
    <w:name w:val="010D648005BA4322B8DFFBCB359218E7"/>
  </w:style>
  <w:style w:type="paragraph" w:customStyle="1" w:styleId="D35D7FC4E3404C5781D553D8E591CF27">
    <w:name w:val="D35D7FC4E3404C5781D553D8E591CF27"/>
  </w:style>
  <w:style w:type="paragraph" w:customStyle="1" w:styleId="EF70DA3B47294B35B55D9DC5ED2BEC13">
    <w:name w:val="EF70DA3B47294B35B55D9DC5ED2BEC13"/>
  </w:style>
  <w:style w:type="paragraph" w:customStyle="1" w:styleId="151FC758FF81451FB8E41D4BDBD428F3">
    <w:name w:val="151FC758FF81451FB8E41D4BDBD428F3"/>
  </w:style>
  <w:style w:type="paragraph" w:customStyle="1" w:styleId="B869A7D592A24D159540690C58081FC1">
    <w:name w:val="B869A7D592A24D159540690C58081FC1"/>
  </w:style>
  <w:style w:type="paragraph" w:customStyle="1" w:styleId="696FB242D40641D29048D117AC5D1DB7">
    <w:name w:val="696FB242D40641D29048D117AC5D1DB7"/>
  </w:style>
  <w:style w:type="paragraph" w:customStyle="1" w:styleId="5D3B3CF153A14D5BA9AA4516701E0A2D">
    <w:name w:val="5D3B3CF153A14D5BA9AA4516701E0A2D"/>
  </w:style>
  <w:style w:type="paragraph" w:customStyle="1" w:styleId="3B46C2825C4B4B4885F527EBE59B0334">
    <w:name w:val="3B46C2825C4B4B4885F527EBE59B0334"/>
  </w:style>
  <w:style w:type="paragraph" w:customStyle="1" w:styleId="BE5E2222CE3A463196D354008719F726">
    <w:name w:val="BE5E2222CE3A463196D354008719F726"/>
  </w:style>
  <w:style w:type="paragraph" w:customStyle="1" w:styleId="F54D53AECDF746429E4335037145D84A">
    <w:name w:val="F54D53AECDF746429E4335037145D84A"/>
  </w:style>
  <w:style w:type="paragraph" w:customStyle="1" w:styleId="4790CD70BEFC48F9ABF1D2FD6D21C7F5">
    <w:name w:val="4790CD70BEFC48F9ABF1D2FD6D21C7F5"/>
  </w:style>
  <w:style w:type="paragraph" w:customStyle="1" w:styleId="89E5510611A04A71A98E0AEFC0BC83E4">
    <w:name w:val="89E5510611A04A71A98E0AEFC0BC83E4"/>
  </w:style>
  <w:style w:type="paragraph" w:customStyle="1" w:styleId="461420E4485046FE9C2F2C15C7FDF848">
    <w:name w:val="461420E4485046FE9C2F2C15C7FDF848"/>
  </w:style>
  <w:style w:type="paragraph" w:customStyle="1" w:styleId="756CAFF6D80749D9AC7A20AC29C3CB8A">
    <w:name w:val="756CAFF6D80749D9AC7A20AC29C3CB8A"/>
  </w:style>
  <w:style w:type="paragraph" w:customStyle="1" w:styleId="7869642770F54C82B30CDFB11AEED254">
    <w:name w:val="7869642770F54C82B30CDFB11AEED254"/>
  </w:style>
  <w:style w:type="paragraph" w:customStyle="1" w:styleId="66B5BED705304B54AC9218891BDEA145">
    <w:name w:val="66B5BED705304B54AC9218891BDEA145"/>
  </w:style>
  <w:style w:type="paragraph" w:customStyle="1" w:styleId="73D10EB3801B4FDBBBE0E6DA85042A9C">
    <w:name w:val="73D10EB3801B4FDBBBE0E6DA85042A9C"/>
  </w:style>
  <w:style w:type="paragraph" w:customStyle="1" w:styleId="023704ACB3C54AAE8BF0BA500EAF6023">
    <w:name w:val="023704ACB3C54AAE8BF0BA500EAF6023"/>
  </w:style>
  <w:style w:type="paragraph" w:customStyle="1" w:styleId="55EA4A44B9864EE1A9898241056A8870">
    <w:name w:val="55EA4A44B9864EE1A9898241056A8870"/>
  </w:style>
  <w:style w:type="paragraph" w:customStyle="1" w:styleId="DECB3FF21C3843F297E03C70F006341F">
    <w:name w:val="DECB3FF21C3843F297E03C70F006341F"/>
  </w:style>
  <w:style w:type="paragraph" w:customStyle="1" w:styleId="786D176F2B2148919DFEC684C2BD6ABB">
    <w:name w:val="786D176F2B2148919DFEC684C2BD6ABB"/>
  </w:style>
  <w:style w:type="paragraph" w:customStyle="1" w:styleId="461A8E7852FE4A269A35AB90D5C16C03">
    <w:name w:val="461A8E7852FE4A269A35AB90D5C16C03"/>
  </w:style>
  <w:style w:type="paragraph" w:customStyle="1" w:styleId="EEF55FCFB73F473E9A6441C165E2C368">
    <w:name w:val="EEF55FCFB73F473E9A6441C165E2C368"/>
  </w:style>
  <w:style w:type="paragraph" w:customStyle="1" w:styleId="1F38D6118D824A188858182576886D84">
    <w:name w:val="1F38D6118D824A188858182576886D84"/>
  </w:style>
  <w:style w:type="paragraph" w:customStyle="1" w:styleId="E7087302077C4207B1B4077E81A5BDB6">
    <w:name w:val="E7087302077C4207B1B4077E81A5BDB6"/>
  </w:style>
  <w:style w:type="paragraph" w:customStyle="1" w:styleId="35BFCCD0561F4902B8B4FB3C6136C470">
    <w:name w:val="35BFCCD0561F4902B8B4FB3C6136C470"/>
  </w:style>
  <w:style w:type="paragraph" w:customStyle="1" w:styleId="0030E2A6C4E74F49BE1494EAB4552129">
    <w:name w:val="0030E2A6C4E74F49BE1494EAB4552129"/>
  </w:style>
  <w:style w:type="paragraph" w:customStyle="1" w:styleId="1A8C68012F4E4C0CAD149AF36C5F6CE9">
    <w:name w:val="1A8C68012F4E4C0CAD149AF36C5F6CE9"/>
  </w:style>
  <w:style w:type="paragraph" w:customStyle="1" w:styleId="6C3F299418BD40B69434E28727782C3A">
    <w:name w:val="6C3F299418BD40B69434E28727782C3A"/>
  </w:style>
  <w:style w:type="paragraph" w:customStyle="1" w:styleId="A891EC679E984A5F9753E2A72E71996F">
    <w:name w:val="A891EC679E984A5F9753E2A72E71996F"/>
  </w:style>
  <w:style w:type="paragraph" w:customStyle="1" w:styleId="A2B59FD6E8584331B8D9DB5BEE6ADB60">
    <w:name w:val="A2B59FD6E8584331B8D9DB5BEE6ADB60"/>
  </w:style>
  <w:style w:type="paragraph" w:customStyle="1" w:styleId="E761E6DD3FF74975BFBD2BA7BF1E2A57">
    <w:name w:val="E761E6DD3FF74975BFBD2BA7BF1E2A57"/>
  </w:style>
  <w:style w:type="paragraph" w:customStyle="1" w:styleId="AEF51CC157BB4FD88EE731E76720AC31">
    <w:name w:val="AEF51CC157BB4FD88EE731E76720AC31"/>
  </w:style>
  <w:style w:type="paragraph" w:customStyle="1" w:styleId="4B70EBE5195042C190E90E127F66D866">
    <w:name w:val="4B70EBE5195042C190E90E127F66D866"/>
  </w:style>
  <w:style w:type="paragraph" w:customStyle="1" w:styleId="F381F4F776D842C9A45219286D24B640">
    <w:name w:val="F381F4F776D842C9A45219286D24B640"/>
  </w:style>
  <w:style w:type="paragraph" w:customStyle="1" w:styleId="510822A913574F7EA5E4CC0C1178490C">
    <w:name w:val="510822A913574F7EA5E4CC0C1178490C"/>
  </w:style>
  <w:style w:type="paragraph" w:customStyle="1" w:styleId="E888E8159E9A4F97BC2CAF6A6C8BD151">
    <w:name w:val="E888E8159E9A4F97BC2CAF6A6C8BD151"/>
  </w:style>
  <w:style w:type="paragraph" w:customStyle="1" w:styleId="55025EE060E84136877DDF4A29E0FE01">
    <w:name w:val="55025EE060E84136877DDF4A29E0FE01"/>
  </w:style>
  <w:style w:type="paragraph" w:customStyle="1" w:styleId="94D94173C4674195A319C5EB804D1D86">
    <w:name w:val="94D94173C4674195A319C5EB804D1D86"/>
  </w:style>
  <w:style w:type="paragraph" w:customStyle="1" w:styleId="F650DD4A3F064FEAB6F5CE3C17156FA7">
    <w:name w:val="F650DD4A3F064FEAB6F5CE3C17156FA7"/>
  </w:style>
  <w:style w:type="paragraph" w:customStyle="1" w:styleId="6D4AA3B2466240629CB3F1FF50453C33">
    <w:name w:val="6D4AA3B2466240629CB3F1FF50453C33"/>
  </w:style>
  <w:style w:type="paragraph" w:customStyle="1" w:styleId="3572CAF6F58C4285993C296888002FF0">
    <w:name w:val="3572CAF6F58C4285993C296888002FF0"/>
  </w:style>
  <w:style w:type="paragraph" w:customStyle="1" w:styleId="C5C7BFF806F34E06AA5D3A5176655095">
    <w:name w:val="C5C7BFF806F34E06AA5D3A5176655095"/>
  </w:style>
  <w:style w:type="paragraph" w:customStyle="1" w:styleId="87EDB70919FC4B7A9EEEFBEFFDCD8828">
    <w:name w:val="87EDB70919FC4B7A9EEEFBEFFDCD8828"/>
  </w:style>
  <w:style w:type="paragraph" w:customStyle="1" w:styleId="2ED07D3F6DC74EE8BE13BE6EF2BEC3B3">
    <w:name w:val="2ED07D3F6DC74EE8BE13BE6EF2BEC3B3"/>
  </w:style>
  <w:style w:type="paragraph" w:customStyle="1" w:styleId="2AFAF449E2B24522BEED3C3A12D36642">
    <w:name w:val="2AFAF449E2B24522BEED3C3A12D36642"/>
  </w:style>
  <w:style w:type="paragraph" w:customStyle="1" w:styleId="2386AD6935294DEBADC8238DC6ADAA97">
    <w:name w:val="2386AD6935294DEBADC8238DC6ADAA97"/>
  </w:style>
  <w:style w:type="paragraph" w:customStyle="1" w:styleId="339408D0A3C845058EC594B1A0E60886">
    <w:name w:val="339408D0A3C845058EC594B1A0E60886"/>
  </w:style>
  <w:style w:type="paragraph" w:customStyle="1" w:styleId="75040EE8885A4719803041CE35DE06D1">
    <w:name w:val="75040EE8885A4719803041CE35DE06D1"/>
  </w:style>
  <w:style w:type="paragraph" w:customStyle="1" w:styleId="5FD54FC8BD8F4CE682447F3C8E04F146">
    <w:name w:val="5FD54FC8BD8F4CE682447F3C8E04F146"/>
  </w:style>
  <w:style w:type="paragraph" w:customStyle="1" w:styleId="30CF2E6CA93948A9A1D710FD49B68779">
    <w:name w:val="30CF2E6CA93948A9A1D710FD49B68779"/>
  </w:style>
  <w:style w:type="paragraph" w:customStyle="1" w:styleId="6E37114C4BE7451690CAE95C4D3B4215">
    <w:name w:val="6E37114C4BE7451690CAE95C4D3B4215"/>
  </w:style>
  <w:style w:type="paragraph" w:customStyle="1" w:styleId="EC12535764974DE28562766377A635B8">
    <w:name w:val="EC12535764974DE28562766377A635B8"/>
  </w:style>
  <w:style w:type="paragraph" w:customStyle="1" w:styleId="61841D3A42514BCDA82F137487D67EFB">
    <w:name w:val="61841D3A42514BCDA82F137487D67EFB"/>
  </w:style>
  <w:style w:type="paragraph" w:customStyle="1" w:styleId="A2E29F7F26FE4367B94205ADBAE0A5E9">
    <w:name w:val="A2E29F7F26FE4367B94205ADBAE0A5E9"/>
  </w:style>
  <w:style w:type="paragraph" w:customStyle="1" w:styleId="010E344EFF354B40B0A670018B847E7B">
    <w:name w:val="010E344EFF354B40B0A670018B847E7B"/>
  </w:style>
  <w:style w:type="paragraph" w:customStyle="1" w:styleId="DAA5053C94F9485F984AB616DF39EB31">
    <w:name w:val="DAA5053C94F9485F984AB616DF39EB31"/>
  </w:style>
  <w:style w:type="paragraph" w:customStyle="1" w:styleId="DFF1E50A2E6F44778D912BA73EF39C21">
    <w:name w:val="DFF1E50A2E6F44778D912BA73EF39C21"/>
  </w:style>
  <w:style w:type="paragraph" w:customStyle="1" w:styleId="6A09D07A5AAE4088BED0142386C473AC">
    <w:name w:val="6A09D07A5AAE4088BED0142386C473AC"/>
  </w:style>
  <w:style w:type="paragraph" w:customStyle="1" w:styleId="19F4EBE072174C8D9B3C1A880B07CB97">
    <w:name w:val="19F4EBE072174C8D9B3C1A880B07CB97"/>
  </w:style>
  <w:style w:type="paragraph" w:customStyle="1" w:styleId="638C675F318D4884B484648D3FD97C07">
    <w:name w:val="638C675F318D4884B484648D3FD97C07"/>
  </w:style>
  <w:style w:type="paragraph" w:customStyle="1" w:styleId="9344DD1AD0174B88A6E284F4F8CF79FD">
    <w:name w:val="9344DD1AD0174B88A6E284F4F8CF79FD"/>
  </w:style>
  <w:style w:type="paragraph" w:customStyle="1" w:styleId="3AB855E7C0C241F0A44EC58EF8D63D74">
    <w:name w:val="3AB855E7C0C241F0A44EC58EF8D63D74"/>
  </w:style>
  <w:style w:type="paragraph" w:customStyle="1" w:styleId="103B4608A4C04A3B9587C61F44822337">
    <w:name w:val="103B4608A4C04A3B9587C61F44822337"/>
  </w:style>
  <w:style w:type="paragraph" w:customStyle="1" w:styleId="25CAA59CB1E64E278354E8E24D89B5D4">
    <w:name w:val="25CAA59CB1E64E278354E8E24D89B5D4"/>
  </w:style>
  <w:style w:type="paragraph" w:customStyle="1" w:styleId="BBFDD75F42B5448E9D6B6B1A7C9321B6">
    <w:name w:val="BBFDD75F42B5448E9D6B6B1A7C9321B6"/>
  </w:style>
  <w:style w:type="paragraph" w:customStyle="1" w:styleId="F705FE356C084D59B04CCA539C926333">
    <w:name w:val="F705FE356C084D59B04CCA539C926333"/>
  </w:style>
  <w:style w:type="paragraph" w:customStyle="1" w:styleId="BD14E095641B4D8B860BEDAEFAD91469">
    <w:name w:val="BD14E095641B4D8B860BEDAEFAD91469"/>
  </w:style>
  <w:style w:type="paragraph" w:customStyle="1" w:styleId="18C59D2532E548F0AF34E6CD8617AD8D">
    <w:name w:val="18C59D2532E548F0AF34E6CD8617AD8D"/>
  </w:style>
  <w:style w:type="paragraph" w:customStyle="1" w:styleId="18FE5B89F5384D078B1384BA023CEC18">
    <w:name w:val="18FE5B89F5384D078B1384BA023CEC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95366670E149C399FF9FEAA9055950">
    <w:name w:val="3D95366670E149C399FF9FEAA9055950"/>
  </w:style>
  <w:style w:type="paragraph" w:customStyle="1" w:styleId="8C04D84AD54C42C4A6197AD548487A7D">
    <w:name w:val="8C04D84AD54C42C4A6197AD548487A7D"/>
  </w:style>
  <w:style w:type="paragraph" w:customStyle="1" w:styleId="F07356DF753B4C90AC440ECA85A404D8">
    <w:name w:val="F07356DF753B4C90AC440ECA85A404D8"/>
  </w:style>
  <w:style w:type="paragraph" w:customStyle="1" w:styleId="4703EED06C6F4341881B5102C922BE06">
    <w:name w:val="4703EED06C6F4341881B5102C922BE06"/>
  </w:style>
  <w:style w:type="paragraph" w:customStyle="1" w:styleId="82F26FFEE0CB4241B899ECB7D948989D">
    <w:name w:val="82F26FFEE0CB4241B899ECB7D948989D"/>
  </w:style>
  <w:style w:type="paragraph" w:customStyle="1" w:styleId="5AC1B5A82368418B8A92A0013D970580">
    <w:name w:val="5AC1B5A82368418B8A92A0013D970580"/>
  </w:style>
  <w:style w:type="paragraph" w:customStyle="1" w:styleId="2D753DA075764FE9976AD131A93E4AF4">
    <w:name w:val="2D753DA075764FE9976AD131A93E4AF4"/>
  </w:style>
  <w:style w:type="paragraph" w:customStyle="1" w:styleId="32A30937D29A4424B65B45ECA582A827">
    <w:name w:val="32A30937D29A4424B65B45ECA582A827"/>
  </w:style>
  <w:style w:type="paragraph" w:customStyle="1" w:styleId="6A41B8FD2EF643BF8D38136E9E236D60">
    <w:name w:val="6A41B8FD2EF643BF8D38136E9E236D60"/>
  </w:style>
  <w:style w:type="paragraph" w:customStyle="1" w:styleId="9F17CDCC30494682A4395329AF6D25EF">
    <w:name w:val="9F17CDCC30494682A4395329AF6D25EF"/>
  </w:style>
  <w:style w:type="paragraph" w:customStyle="1" w:styleId="C0BF8674AF7F4A97AF89948C0DB294F4">
    <w:name w:val="C0BF8674AF7F4A97AF89948C0DB294F4"/>
  </w:style>
  <w:style w:type="paragraph" w:customStyle="1" w:styleId="42F67018DAC6457788F5BC3FF0723147">
    <w:name w:val="42F67018DAC6457788F5BC3FF0723147"/>
  </w:style>
  <w:style w:type="paragraph" w:customStyle="1" w:styleId="4F19593AE09D443DB40DDCBF8501CFC9">
    <w:name w:val="4F19593AE09D443DB40DDCBF8501CFC9"/>
  </w:style>
  <w:style w:type="paragraph" w:customStyle="1" w:styleId="8BB8BCEE4706471FB2F712BAF03DF5AE">
    <w:name w:val="8BB8BCEE4706471FB2F712BAF03DF5AE"/>
  </w:style>
  <w:style w:type="paragraph" w:customStyle="1" w:styleId="C893C882EAB8496FAC62D45C2A6FBA40">
    <w:name w:val="C893C882EAB8496FAC62D45C2A6FBA40"/>
  </w:style>
  <w:style w:type="paragraph" w:customStyle="1" w:styleId="C375D3FBB09144D4ABF6BE5084C18369">
    <w:name w:val="C375D3FBB09144D4ABF6BE5084C18369"/>
  </w:style>
  <w:style w:type="paragraph" w:customStyle="1" w:styleId="5C6FD2D075354868894E7486D9DA1867">
    <w:name w:val="5C6FD2D075354868894E7486D9DA1867"/>
  </w:style>
  <w:style w:type="paragraph" w:customStyle="1" w:styleId="9C6F5532C4DD494193B1CE2A2317F06C">
    <w:name w:val="9C6F5532C4DD494193B1CE2A2317F06C"/>
  </w:style>
  <w:style w:type="paragraph" w:customStyle="1" w:styleId="B62089A7A9584524B192640F02EF9705">
    <w:name w:val="B62089A7A9584524B192640F02EF9705"/>
  </w:style>
  <w:style w:type="paragraph" w:customStyle="1" w:styleId="124A4A7A181B4C1C8C12F7E6870CA0C6">
    <w:name w:val="124A4A7A181B4C1C8C12F7E6870CA0C6"/>
  </w:style>
  <w:style w:type="paragraph" w:customStyle="1" w:styleId="7E029FFABE9248A18879DBEF7ED6B6D7">
    <w:name w:val="7E029FFABE9248A18879DBEF7ED6B6D7"/>
  </w:style>
  <w:style w:type="paragraph" w:customStyle="1" w:styleId="76F807D4B2084CBBAA713508A0D1D19B">
    <w:name w:val="76F807D4B2084CBBAA713508A0D1D19B"/>
  </w:style>
  <w:style w:type="paragraph" w:customStyle="1" w:styleId="F2AA6CFE48B941DEAFB6B85A50AF823D">
    <w:name w:val="F2AA6CFE48B941DEAFB6B85A50AF823D"/>
  </w:style>
  <w:style w:type="paragraph" w:customStyle="1" w:styleId="010D648005BA4322B8DFFBCB359218E7">
    <w:name w:val="010D648005BA4322B8DFFBCB359218E7"/>
  </w:style>
  <w:style w:type="paragraph" w:customStyle="1" w:styleId="D35D7FC4E3404C5781D553D8E591CF27">
    <w:name w:val="D35D7FC4E3404C5781D553D8E591CF27"/>
  </w:style>
  <w:style w:type="paragraph" w:customStyle="1" w:styleId="EF70DA3B47294B35B55D9DC5ED2BEC13">
    <w:name w:val="EF70DA3B47294B35B55D9DC5ED2BEC13"/>
  </w:style>
  <w:style w:type="paragraph" w:customStyle="1" w:styleId="151FC758FF81451FB8E41D4BDBD428F3">
    <w:name w:val="151FC758FF81451FB8E41D4BDBD428F3"/>
  </w:style>
  <w:style w:type="paragraph" w:customStyle="1" w:styleId="B869A7D592A24D159540690C58081FC1">
    <w:name w:val="B869A7D592A24D159540690C58081FC1"/>
  </w:style>
  <w:style w:type="paragraph" w:customStyle="1" w:styleId="696FB242D40641D29048D117AC5D1DB7">
    <w:name w:val="696FB242D40641D29048D117AC5D1DB7"/>
  </w:style>
  <w:style w:type="paragraph" w:customStyle="1" w:styleId="5D3B3CF153A14D5BA9AA4516701E0A2D">
    <w:name w:val="5D3B3CF153A14D5BA9AA4516701E0A2D"/>
  </w:style>
  <w:style w:type="paragraph" w:customStyle="1" w:styleId="3B46C2825C4B4B4885F527EBE59B0334">
    <w:name w:val="3B46C2825C4B4B4885F527EBE59B0334"/>
  </w:style>
  <w:style w:type="paragraph" w:customStyle="1" w:styleId="BE5E2222CE3A463196D354008719F726">
    <w:name w:val="BE5E2222CE3A463196D354008719F726"/>
  </w:style>
  <w:style w:type="paragraph" w:customStyle="1" w:styleId="F54D53AECDF746429E4335037145D84A">
    <w:name w:val="F54D53AECDF746429E4335037145D84A"/>
  </w:style>
  <w:style w:type="paragraph" w:customStyle="1" w:styleId="4790CD70BEFC48F9ABF1D2FD6D21C7F5">
    <w:name w:val="4790CD70BEFC48F9ABF1D2FD6D21C7F5"/>
  </w:style>
  <w:style w:type="paragraph" w:customStyle="1" w:styleId="89E5510611A04A71A98E0AEFC0BC83E4">
    <w:name w:val="89E5510611A04A71A98E0AEFC0BC83E4"/>
  </w:style>
  <w:style w:type="paragraph" w:customStyle="1" w:styleId="461420E4485046FE9C2F2C15C7FDF848">
    <w:name w:val="461420E4485046FE9C2F2C15C7FDF848"/>
  </w:style>
  <w:style w:type="paragraph" w:customStyle="1" w:styleId="756CAFF6D80749D9AC7A20AC29C3CB8A">
    <w:name w:val="756CAFF6D80749D9AC7A20AC29C3CB8A"/>
  </w:style>
  <w:style w:type="paragraph" w:customStyle="1" w:styleId="7869642770F54C82B30CDFB11AEED254">
    <w:name w:val="7869642770F54C82B30CDFB11AEED254"/>
  </w:style>
  <w:style w:type="paragraph" w:customStyle="1" w:styleId="66B5BED705304B54AC9218891BDEA145">
    <w:name w:val="66B5BED705304B54AC9218891BDEA145"/>
  </w:style>
  <w:style w:type="paragraph" w:customStyle="1" w:styleId="73D10EB3801B4FDBBBE0E6DA85042A9C">
    <w:name w:val="73D10EB3801B4FDBBBE0E6DA85042A9C"/>
  </w:style>
  <w:style w:type="paragraph" w:customStyle="1" w:styleId="023704ACB3C54AAE8BF0BA500EAF6023">
    <w:name w:val="023704ACB3C54AAE8BF0BA500EAF6023"/>
  </w:style>
  <w:style w:type="paragraph" w:customStyle="1" w:styleId="55EA4A44B9864EE1A9898241056A8870">
    <w:name w:val="55EA4A44B9864EE1A9898241056A8870"/>
  </w:style>
  <w:style w:type="paragraph" w:customStyle="1" w:styleId="DECB3FF21C3843F297E03C70F006341F">
    <w:name w:val="DECB3FF21C3843F297E03C70F006341F"/>
  </w:style>
  <w:style w:type="paragraph" w:customStyle="1" w:styleId="786D176F2B2148919DFEC684C2BD6ABB">
    <w:name w:val="786D176F2B2148919DFEC684C2BD6ABB"/>
  </w:style>
  <w:style w:type="paragraph" w:customStyle="1" w:styleId="461A8E7852FE4A269A35AB90D5C16C03">
    <w:name w:val="461A8E7852FE4A269A35AB90D5C16C03"/>
  </w:style>
  <w:style w:type="paragraph" w:customStyle="1" w:styleId="EEF55FCFB73F473E9A6441C165E2C368">
    <w:name w:val="EEF55FCFB73F473E9A6441C165E2C368"/>
  </w:style>
  <w:style w:type="paragraph" w:customStyle="1" w:styleId="1F38D6118D824A188858182576886D84">
    <w:name w:val="1F38D6118D824A188858182576886D84"/>
  </w:style>
  <w:style w:type="paragraph" w:customStyle="1" w:styleId="E7087302077C4207B1B4077E81A5BDB6">
    <w:name w:val="E7087302077C4207B1B4077E81A5BDB6"/>
  </w:style>
  <w:style w:type="paragraph" w:customStyle="1" w:styleId="35BFCCD0561F4902B8B4FB3C6136C470">
    <w:name w:val="35BFCCD0561F4902B8B4FB3C6136C470"/>
  </w:style>
  <w:style w:type="paragraph" w:customStyle="1" w:styleId="0030E2A6C4E74F49BE1494EAB4552129">
    <w:name w:val="0030E2A6C4E74F49BE1494EAB4552129"/>
  </w:style>
  <w:style w:type="paragraph" w:customStyle="1" w:styleId="1A8C68012F4E4C0CAD149AF36C5F6CE9">
    <w:name w:val="1A8C68012F4E4C0CAD149AF36C5F6CE9"/>
  </w:style>
  <w:style w:type="paragraph" w:customStyle="1" w:styleId="6C3F299418BD40B69434E28727782C3A">
    <w:name w:val="6C3F299418BD40B69434E28727782C3A"/>
  </w:style>
  <w:style w:type="paragraph" w:customStyle="1" w:styleId="A891EC679E984A5F9753E2A72E71996F">
    <w:name w:val="A891EC679E984A5F9753E2A72E71996F"/>
  </w:style>
  <w:style w:type="paragraph" w:customStyle="1" w:styleId="A2B59FD6E8584331B8D9DB5BEE6ADB60">
    <w:name w:val="A2B59FD6E8584331B8D9DB5BEE6ADB60"/>
  </w:style>
  <w:style w:type="paragraph" w:customStyle="1" w:styleId="E761E6DD3FF74975BFBD2BA7BF1E2A57">
    <w:name w:val="E761E6DD3FF74975BFBD2BA7BF1E2A57"/>
  </w:style>
  <w:style w:type="paragraph" w:customStyle="1" w:styleId="AEF51CC157BB4FD88EE731E76720AC31">
    <w:name w:val="AEF51CC157BB4FD88EE731E76720AC31"/>
  </w:style>
  <w:style w:type="paragraph" w:customStyle="1" w:styleId="4B70EBE5195042C190E90E127F66D866">
    <w:name w:val="4B70EBE5195042C190E90E127F66D866"/>
  </w:style>
  <w:style w:type="paragraph" w:customStyle="1" w:styleId="F381F4F776D842C9A45219286D24B640">
    <w:name w:val="F381F4F776D842C9A45219286D24B640"/>
  </w:style>
  <w:style w:type="paragraph" w:customStyle="1" w:styleId="510822A913574F7EA5E4CC0C1178490C">
    <w:name w:val="510822A913574F7EA5E4CC0C1178490C"/>
  </w:style>
  <w:style w:type="paragraph" w:customStyle="1" w:styleId="E888E8159E9A4F97BC2CAF6A6C8BD151">
    <w:name w:val="E888E8159E9A4F97BC2CAF6A6C8BD151"/>
  </w:style>
  <w:style w:type="paragraph" w:customStyle="1" w:styleId="55025EE060E84136877DDF4A29E0FE01">
    <w:name w:val="55025EE060E84136877DDF4A29E0FE01"/>
  </w:style>
  <w:style w:type="paragraph" w:customStyle="1" w:styleId="94D94173C4674195A319C5EB804D1D86">
    <w:name w:val="94D94173C4674195A319C5EB804D1D86"/>
  </w:style>
  <w:style w:type="paragraph" w:customStyle="1" w:styleId="F650DD4A3F064FEAB6F5CE3C17156FA7">
    <w:name w:val="F650DD4A3F064FEAB6F5CE3C17156FA7"/>
  </w:style>
  <w:style w:type="paragraph" w:customStyle="1" w:styleId="6D4AA3B2466240629CB3F1FF50453C33">
    <w:name w:val="6D4AA3B2466240629CB3F1FF50453C33"/>
  </w:style>
  <w:style w:type="paragraph" w:customStyle="1" w:styleId="3572CAF6F58C4285993C296888002FF0">
    <w:name w:val="3572CAF6F58C4285993C296888002FF0"/>
  </w:style>
  <w:style w:type="paragraph" w:customStyle="1" w:styleId="C5C7BFF806F34E06AA5D3A5176655095">
    <w:name w:val="C5C7BFF806F34E06AA5D3A5176655095"/>
  </w:style>
  <w:style w:type="paragraph" w:customStyle="1" w:styleId="87EDB70919FC4B7A9EEEFBEFFDCD8828">
    <w:name w:val="87EDB70919FC4B7A9EEEFBEFFDCD8828"/>
  </w:style>
  <w:style w:type="paragraph" w:customStyle="1" w:styleId="2ED07D3F6DC74EE8BE13BE6EF2BEC3B3">
    <w:name w:val="2ED07D3F6DC74EE8BE13BE6EF2BEC3B3"/>
  </w:style>
  <w:style w:type="paragraph" w:customStyle="1" w:styleId="2AFAF449E2B24522BEED3C3A12D36642">
    <w:name w:val="2AFAF449E2B24522BEED3C3A12D36642"/>
  </w:style>
  <w:style w:type="paragraph" w:customStyle="1" w:styleId="2386AD6935294DEBADC8238DC6ADAA97">
    <w:name w:val="2386AD6935294DEBADC8238DC6ADAA97"/>
  </w:style>
  <w:style w:type="paragraph" w:customStyle="1" w:styleId="339408D0A3C845058EC594B1A0E60886">
    <w:name w:val="339408D0A3C845058EC594B1A0E60886"/>
  </w:style>
  <w:style w:type="paragraph" w:customStyle="1" w:styleId="75040EE8885A4719803041CE35DE06D1">
    <w:name w:val="75040EE8885A4719803041CE35DE06D1"/>
  </w:style>
  <w:style w:type="paragraph" w:customStyle="1" w:styleId="5FD54FC8BD8F4CE682447F3C8E04F146">
    <w:name w:val="5FD54FC8BD8F4CE682447F3C8E04F146"/>
  </w:style>
  <w:style w:type="paragraph" w:customStyle="1" w:styleId="30CF2E6CA93948A9A1D710FD49B68779">
    <w:name w:val="30CF2E6CA93948A9A1D710FD49B68779"/>
  </w:style>
  <w:style w:type="paragraph" w:customStyle="1" w:styleId="6E37114C4BE7451690CAE95C4D3B4215">
    <w:name w:val="6E37114C4BE7451690CAE95C4D3B4215"/>
  </w:style>
  <w:style w:type="paragraph" w:customStyle="1" w:styleId="EC12535764974DE28562766377A635B8">
    <w:name w:val="EC12535764974DE28562766377A635B8"/>
  </w:style>
  <w:style w:type="paragraph" w:customStyle="1" w:styleId="61841D3A42514BCDA82F137487D67EFB">
    <w:name w:val="61841D3A42514BCDA82F137487D67EFB"/>
  </w:style>
  <w:style w:type="paragraph" w:customStyle="1" w:styleId="A2E29F7F26FE4367B94205ADBAE0A5E9">
    <w:name w:val="A2E29F7F26FE4367B94205ADBAE0A5E9"/>
  </w:style>
  <w:style w:type="paragraph" w:customStyle="1" w:styleId="010E344EFF354B40B0A670018B847E7B">
    <w:name w:val="010E344EFF354B40B0A670018B847E7B"/>
  </w:style>
  <w:style w:type="paragraph" w:customStyle="1" w:styleId="DAA5053C94F9485F984AB616DF39EB31">
    <w:name w:val="DAA5053C94F9485F984AB616DF39EB31"/>
  </w:style>
  <w:style w:type="paragraph" w:customStyle="1" w:styleId="DFF1E50A2E6F44778D912BA73EF39C21">
    <w:name w:val="DFF1E50A2E6F44778D912BA73EF39C21"/>
  </w:style>
  <w:style w:type="paragraph" w:customStyle="1" w:styleId="6A09D07A5AAE4088BED0142386C473AC">
    <w:name w:val="6A09D07A5AAE4088BED0142386C473AC"/>
  </w:style>
  <w:style w:type="paragraph" w:customStyle="1" w:styleId="19F4EBE072174C8D9B3C1A880B07CB97">
    <w:name w:val="19F4EBE072174C8D9B3C1A880B07CB97"/>
  </w:style>
  <w:style w:type="paragraph" w:customStyle="1" w:styleId="638C675F318D4884B484648D3FD97C07">
    <w:name w:val="638C675F318D4884B484648D3FD97C07"/>
  </w:style>
  <w:style w:type="paragraph" w:customStyle="1" w:styleId="9344DD1AD0174B88A6E284F4F8CF79FD">
    <w:name w:val="9344DD1AD0174B88A6E284F4F8CF79FD"/>
  </w:style>
  <w:style w:type="paragraph" w:customStyle="1" w:styleId="3AB855E7C0C241F0A44EC58EF8D63D74">
    <w:name w:val="3AB855E7C0C241F0A44EC58EF8D63D74"/>
  </w:style>
  <w:style w:type="paragraph" w:customStyle="1" w:styleId="103B4608A4C04A3B9587C61F44822337">
    <w:name w:val="103B4608A4C04A3B9587C61F44822337"/>
  </w:style>
  <w:style w:type="paragraph" w:customStyle="1" w:styleId="25CAA59CB1E64E278354E8E24D89B5D4">
    <w:name w:val="25CAA59CB1E64E278354E8E24D89B5D4"/>
  </w:style>
  <w:style w:type="paragraph" w:customStyle="1" w:styleId="BBFDD75F42B5448E9D6B6B1A7C9321B6">
    <w:name w:val="BBFDD75F42B5448E9D6B6B1A7C9321B6"/>
  </w:style>
  <w:style w:type="paragraph" w:customStyle="1" w:styleId="F705FE356C084D59B04CCA539C926333">
    <w:name w:val="F705FE356C084D59B04CCA539C926333"/>
  </w:style>
  <w:style w:type="paragraph" w:customStyle="1" w:styleId="BD14E095641B4D8B860BEDAEFAD91469">
    <w:name w:val="BD14E095641B4D8B860BEDAEFAD91469"/>
  </w:style>
  <w:style w:type="paragraph" w:customStyle="1" w:styleId="18C59D2532E548F0AF34E6CD8617AD8D">
    <w:name w:val="18C59D2532E548F0AF34E6CD8617AD8D"/>
  </w:style>
  <w:style w:type="paragraph" w:customStyle="1" w:styleId="18FE5B89F5384D078B1384BA023CEC18">
    <w:name w:val="18FE5B89F5384D078B1384BA023CE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6763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Wendy L. White</dc:creator>
  <cp:lastModifiedBy>Whites</cp:lastModifiedBy>
  <cp:revision>11</cp:revision>
  <cp:lastPrinted>2014-12-31T15:23:00Z</cp:lastPrinted>
  <dcterms:created xsi:type="dcterms:W3CDTF">2016-06-02T15:31:00Z</dcterms:created>
  <dcterms:modified xsi:type="dcterms:W3CDTF">2016-08-16T14:21:00Z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