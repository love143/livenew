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8"/>
      </w:tblGrid>
      <w:tr w:rsidR="004A3B48" w:rsidRPr="00616CE8" w14:paraId="325CCC48" w14:textId="77777777">
        <w:trPr>
          <w:tblHeader/>
          <w:jc w:val="right"/>
        </w:trPr>
        <w:tc>
          <w:tcPr>
            <w:tcW w:w="8838" w:type="dxa"/>
          </w:tcPr>
          <w:p w14:paraId="0388CE3E" w14:textId="77777777" w:rsidR="004A3B48" w:rsidRPr="00616CE8" w:rsidRDefault="00394879" w:rsidP="004A3B48">
            <w:pPr>
              <w:pStyle w:val="YourName"/>
            </w:pPr>
            <w:r>
              <w:t xml:space="preserve"> </w:t>
            </w:r>
            <w:r w:rsidR="00244D71">
              <w:t>Jeff Marine</w:t>
            </w:r>
          </w:p>
        </w:tc>
      </w:tr>
      <w:tr w:rsidR="004A3B48" w14:paraId="6CB2BBB0" w14:textId="77777777">
        <w:trPr>
          <w:tblHeader/>
          <w:jc w:val="right"/>
        </w:trPr>
        <w:tc>
          <w:tcPr>
            <w:tcW w:w="8838" w:type="dxa"/>
          </w:tcPr>
          <w:p w14:paraId="2D15C2FE" w14:textId="77777777" w:rsidR="00244D71" w:rsidRDefault="00244D71" w:rsidP="004A3B48">
            <w:pPr>
              <w:pStyle w:val="ContactInfo"/>
            </w:pPr>
            <w:r>
              <w:t>224 Bald Cypress Drive, Clover, SC 29710</w:t>
            </w:r>
          </w:p>
          <w:p w14:paraId="36E66623" w14:textId="77777777" w:rsidR="004A3B48" w:rsidRDefault="00244D71" w:rsidP="004A3B48">
            <w:pPr>
              <w:pStyle w:val="ContactInfo"/>
            </w:pPr>
            <w:r>
              <w:t>803-448-3701</w:t>
            </w:r>
          </w:p>
          <w:p w14:paraId="3FE91AB7" w14:textId="77777777" w:rsidR="00244D71" w:rsidRPr="00616CE8" w:rsidRDefault="00244D71" w:rsidP="004A3B48">
            <w:pPr>
              <w:pStyle w:val="ContactInfo"/>
            </w:pPr>
            <w:r>
              <w:t>jeffmarine@hotmail.com</w:t>
            </w:r>
          </w:p>
        </w:tc>
      </w:tr>
    </w:tbl>
    <w:p w14:paraId="1FD74DA5" w14:textId="77777777" w:rsidR="004A3B48" w:rsidRDefault="004A3B48" w:rsidP="004A3B48"/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4A3B48" w14:paraId="692C7A66" w14:textId="77777777">
        <w:tc>
          <w:tcPr>
            <w:tcW w:w="2160" w:type="dxa"/>
          </w:tcPr>
          <w:p w14:paraId="21CA6C6A" w14:textId="77777777" w:rsidR="004A3B48" w:rsidRPr="00E23010" w:rsidRDefault="00244D71" w:rsidP="004A3B48">
            <w:pPr>
              <w:pStyle w:val="Heading1"/>
            </w:pPr>
            <w:r>
              <w:t>Skills</w:t>
            </w:r>
          </w:p>
        </w:tc>
        <w:tc>
          <w:tcPr>
            <w:tcW w:w="6667" w:type="dxa"/>
          </w:tcPr>
          <w:p w14:paraId="6DADDE32" w14:textId="77777777" w:rsidR="004A3B48" w:rsidRDefault="00244D71" w:rsidP="007315D5">
            <w:pPr>
              <w:pStyle w:val="BodyText1"/>
            </w:pPr>
            <w:r>
              <w:t>Professional customer service relationship management skills</w:t>
            </w:r>
          </w:p>
          <w:p w14:paraId="42320D24" w14:textId="77777777" w:rsidR="00244D71" w:rsidRDefault="00244D71" w:rsidP="00244D71">
            <w:r>
              <w:t>Ability to coordinate subcontractors and their schedules</w:t>
            </w:r>
          </w:p>
          <w:p w14:paraId="152EE3FD" w14:textId="77777777" w:rsidR="00244D71" w:rsidRPr="001D077B" w:rsidRDefault="00883412" w:rsidP="00244D71">
            <w:pPr>
              <w:rPr>
                <w:b/>
              </w:rPr>
            </w:pPr>
            <w:r w:rsidRPr="001D077B">
              <w:rPr>
                <w:b/>
              </w:rPr>
              <w:t>Experienced estimator of commercial and residential work</w:t>
            </w:r>
          </w:p>
          <w:p w14:paraId="42ED2672" w14:textId="77777777" w:rsidR="00244D71" w:rsidRDefault="00244D71" w:rsidP="00244D71">
            <w:r>
              <w:t>Computer proficient</w:t>
            </w:r>
          </w:p>
          <w:p w14:paraId="1EE8AC79" w14:textId="77777777" w:rsidR="00244D71" w:rsidRDefault="00244D71" w:rsidP="00244D71">
            <w:r>
              <w:t>Hold Contractor license in North Carolina</w:t>
            </w:r>
          </w:p>
          <w:p w14:paraId="5F2D5541" w14:textId="77777777" w:rsidR="00244D71" w:rsidRPr="00244D71" w:rsidRDefault="00244D71" w:rsidP="00244D71">
            <w:r>
              <w:t>Timeline experienced</w:t>
            </w:r>
          </w:p>
        </w:tc>
      </w:tr>
      <w:tr w:rsidR="004A3B48" w14:paraId="3844B938" w14:textId="77777777">
        <w:tc>
          <w:tcPr>
            <w:tcW w:w="2160" w:type="dxa"/>
          </w:tcPr>
          <w:p w14:paraId="6A608873" w14:textId="77777777" w:rsidR="004A3B48" w:rsidRDefault="004A3B48" w:rsidP="004A3B48">
            <w:pPr>
              <w:pStyle w:val="Heading1"/>
            </w:pPr>
            <w:r w:rsidRPr="00435BA7">
              <w:t>Experience</w:t>
            </w:r>
          </w:p>
          <w:p w14:paraId="145F851D" w14:textId="77777777" w:rsidR="00051995" w:rsidRPr="00051995" w:rsidRDefault="00051995" w:rsidP="00051995"/>
        </w:tc>
        <w:tc>
          <w:tcPr>
            <w:tcW w:w="6667" w:type="dxa"/>
          </w:tcPr>
          <w:p w14:paraId="52E44998" w14:textId="6EFDA201" w:rsidR="00E20B50" w:rsidRDefault="00E20B50" w:rsidP="007315D5">
            <w:pPr>
              <w:pStyle w:val="BodyText1"/>
            </w:pPr>
            <w:r>
              <w:t>H and H Homes</w:t>
            </w:r>
          </w:p>
          <w:p w14:paraId="133CEA3D" w14:textId="2225326A" w:rsidR="00E20B50" w:rsidRDefault="00E20B50" w:rsidP="00E20B50">
            <w:r>
              <w:t>6/2015-2/2016</w:t>
            </w:r>
          </w:p>
          <w:p w14:paraId="080BC48F" w14:textId="33F664AD" w:rsidR="00E20B50" w:rsidRPr="00E20B50" w:rsidRDefault="00E20B50" w:rsidP="00E20B50">
            <w:r>
              <w:t>Same responsibilities as Benchmark Communities</w:t>
            </w:r>
          </w:p>
          <w:p w14:paraId="2F825B24" w14:textId="56D56082" w:rsidR="00051995" w:rsidRDefault="00051995" w:rsidP="007315D5">
            <w:pPr>
              <w:pStyle w:val="BodyText1"/>
            </w:pPr>
            <w:r>
              <w:t>Benchmark Communities</w:t>
            </w:r>
          </w:p>
          <w:p w14:paraId="113773F7" w14:textId="2A55D02F" w:rsidR="00051995" w:rsidRPr="00051995" w:rsidRDefault="00051995" w:rsidP="00051995">
            <w:r>
              <w:t>2014-</w:t>
            </w:r>
            <w:r w:rsidR="00E20B50">
              <w:t>2015</w:t>
            </w:r>
          </w:p>
          <w:p w14:paraId="17688F98" w14:textId="77BD6025" w:rsidR="00051995" w:rsidRDefault="00051995" w:rsidP="00051995">
            <w:pPr>
              <w:pStyle w:val="BulletedList"/>
            </w:pPr>
            <w:r>
              <w:t xml:space="preserve">Responsible for all aspects of construction from start package through </w:t>
            </w:r>
            <w:r w:rsidR="000264B0">
              <w:t>CO</w:t>
            </w:r>
            <w:bookmarkStart w:id="0" w:name="_GoBack"/>
            <w:bookmarkEnd w:id="0"/>
          </w:p>
          <w:p w14:paraId="21596AED" w14:textId="77777777" w:rsidR="00051995" w:rsidRDefault="00051995" w:rsidP="00051995">
            <w:pPr>
              <w:pStyle w:val="BulletedList"/>
            </w:pPr>
            <w:r>
              <w:t>Walk with homeowner before closing and punch out home according to</w:t>
            </w:r>
          </w:p>
          <w:p w14:paraId="7E67BC1E" w14:textId="77777777" w:rsidR="00051995" w:rsidRDefault="00051995" w:rsidP="00051995">
            <w:pPr>
              <w:pStyle w:val="BulletedList"/>
            </w:pPr>
            <w:r>
              <w:t>homeowners list</w:t>
            </w:r>
          </w:p>
          <w:p w14:paraId="6CA8C9AD" w14:textId="57DF0249" w:rsidR="00051995" w:rsidRPr="00435BA7" w:rsidRDefault="00051995" w:rsidP="00051995">
            <w:pPr>
              <w:pStyle w:val="BulletedList"/>
            </w:pPr>
            <w:r>
              <w:t xml:space="preserve">Schedule subcontractors under the scheduled timeline set by </w:t>
            </w:r>
            <w:r w:rsidR="000264B0">
              <w:t>Benchmark</w:t>
            </w:r>
            <w:r>
              <w:t xml:space="preserve"> Homes</w:t>
            </w:r>
          </w:p>
          <w:p w14:paraId="224DD894" w14:textId="77777777" w:rsidR="00051995" w:rsidRDefault="00051995" w:rsidP="00051995">
            <w:pPr>
              <w:pStyle w:val="BulletedList"/>
            </w:pPr>
            <w:r>
              <w:t>Material estimating as needed. Work with sales agent on a daily basis</w:t>
            </w:r>
          </w:p>
          <w:p w14:paraId="1F7A5A71" w14:textId="77777777" w:rsidR="00051995" w:rsidRDefault="00051995" w:rsidP="00051995"/>
          <w:p w14:paraId="33EC6F21" w14:textId="77777777" w:rsidR="00051995" w:rsidRDefault="00051995" w:rsidP="00051995">
            <w:r>
              <w:t>Montrose Construction</w:t>
            </w:r>
          </w:p>
          <w:p w14:paraId="107002CF" w14:textId="77777777" w:rsidR="00051995" w:rsidRDefault="00051995" w:rsidP="00051995">
            <w:r>
              <w:t>2013-2014</w:t>
            </w:r>
          </w:p>
          <w:p w14:paraId="34286D0E" w14:textId="77777777" w:rsidR="00051995" w:rsidRPr="00051995" w:rsidRDefault="00051995" w:rsidP="00051995">
            <w:r>
              <w:t>Construction estimator for rehab construction company specializing in Freddie and Fannie Mae</w:t>
            </w:r>
          </w:p>
          <w:p w14:paraId="0DEC9239" w14:textId="77777777" w:rsidR="007315D5" w:rsidRDefault="007315D5" w:rsidP="007315D5">
            <w:pPr>
              <w:pStyle w:val="BodyText1"/>
            </w:pPr>
            <w:r>
              <w:t>Carolina Site Concepts</w:t>
            </w:r>
          </w:p>
          <w:p w14:paraId="47B249E8" w14:textId="1AEEAD9D" w:rsidR="007315D5" w:rsidRDefault="007315D5" w:rsidP="007315D5">
            <w:r>
              <w:t>20</w:t>
            </w:r>
            <w:r w:rsidR="000264B0">
              <w:t>09</w:t>
            </w:r>
            <w:r>
              <w:t xml:space="preserve">– </w:t>
            </w:r>
            <w:r w:rsidR="009C3DC7">
              <w:t>6/30/201</w:t>
            </w:r>
            <w:r w:rsidR="00051995">
              <w:t>3</w:t>
            </w:r>
          </w:p>
          <w:p w14:paraId="1DCA21C6" w14:textId="77777777" w:rsidR="007315D5" w:rsidRDefault="000B628A" w:rsidP="007315D5">
            <w:pPr>
              <w:pStyle w:val="ListParagraph"/>
              <w:numPr>
                <w:ilvl w:val="0"/>
                <w:numId w:val="4"/>
              </w:numPr>
            </w:pPr>
            <w:r>
              <w:t>Seal coating and Striping Manager</w:t>
            </w:r>
          </w:p>
          <w:p w14:paraId="6E7E7042" w14:textId="77777777" w:rsidR="00051995" w:rsidRDefault="00051995" w:rsidP="007315D5">
            <w:pPr>
              <w:pStyle w:val="ListParagraph"/>
              <w:numPr>
                <w:ilvl w:val="0"/>
                <w:numId w:val="4"/>
              </w:numPr>
            </w:pPr>
            <w:r>
              <w:t>Schedule crews and material for each job</w:t>
            </w:r>
          </w:p>
          <w:p w14:paraId="03A59130" w14:textId="77777777" w:rsidR="000D7287" w:rsidRDefault="00583368" w:rsidP="007315D5">
            <w:pPr>
              <w:pStyle w:val="BodyText1"/>
            </w:pPr>
            <w:proofErr w:type="spellStart"/>
            <w:r>
              <w:t>Lithko</w:t>
            </w:r>
            <w:proofErr w:type="spellEnd"/>
            <w:r>
              <w:t xml:space="preserve"> Concrete                                                                                           </w:t>
            </w:r>
          </w:p>
          <w:p w14:paraId="01BF7FA3" w14:textId="5786C44A" w:rsidR="004A3B48" w:rsidRPr="00FB512C" w:rsidRDefault="00583368" w:rsidP="004A3B48">
            <w:pPr>
              <w:pStyle w:val="BodyText"/>
            </w:pPr>
            <w:r>
              <w:t>200</w:t>
            </w:r>
            <w:r w:rsidR="009065FC">
              <w:t>7</w:t>
            </w:r>
            <w:r>
              <w:t xml:space="preserve"> </w:t>
            </w:r>
            <w:r w:rsidR="00AC7B3B">
              <w:t>–</w:t>
            </w:r>
            <w:r>
              <w:t xml:space="preserve"> 20</w:t>
            </w:r>
            <w:r w:rsidR="000264B0">
              <w:t>09</w:t>
            </w:r>
            <w:r w:rsidR="000D7287">
              <w:t xml:space="preserve">  </w:t>
            </w:r>
          </w:p>
          <w:p w14:paraId="2A902F3D" w14:textId="77777777" w:rsidR="000D7287" w:rsidRDefault="00583368" w:rsidP="004A3B48">
            <w:pPr>
              <w:pStyle w:val="BulletedList"/>
            </w:pPr>
            <w:r>
              <w:t>Field operations manager</w:t>
            </w:r>
          </w:p>
          <w:p w14:paraId="7870F247" w14:textId="77777777" w:rsidR="004A3B48" w:rsidRPr="00435BA7" w:rsidRDefault="00583368" w:rsidP="000D7287">
            <w:pPr>
              <w:pStyle w:val="BulletedList"/>
            </w:pPr>
            <w:r>
              <w:t>Crew and sub scheduling</w:t>
            </w:r>
          </w:p>
          <w:p w14:paraId="200B8AB3" w14:textId="77777777" w:rsidR="004A3B48" w:rsidRDefault="00583368" w:rsidP="004A3B48">
            <w:pPr>
              <w:pStyle w:val="BulletedList"/>
            </w:pPr>
            <w:r>
              <w:t>Reviewing plans and paperwork for proper documentation</w:t>
            </w:r>
          </w:p>
          <w:p w14:paraId="7EE5F9C4" w14:textId="77777777" w:rsidR="00583368" w:rsidRDefault="00583368" w:rsidP="004A3B48">
            <w:pPr>
              <w:pStyle w:val="BulletedList"/>
            </w:pPr>
            <w:r>
              <w:t>Quality control</w:t>
            </w:r>
          </w:p>
          <w:p w14:paraId="76F1E0A9" w14:textId="40FA21DA" w:rsidR="00AC7B3B" w:rsidRPr="00435BA7" w:rsidRDefault="00583368" w:rsidP="000264B0">
            <w:pPr>
              <w:pStyle w:val="BulletedList"/>
            </w:pPr>
            <w:r>
              <w:t>Estimating</w:t>
            </w:r>
            <w:r w:rsidR="000264B0">
              <w:t xml:space="preserve"> and writing proposal</w:t>
            </w:r>
          </w:p>
        </w:tc>
      </w:tr>
      <w:tr w:rsidR="004A3B48" w14:paraId="22D79894" w14:textId="77777777">
        <w:tc>
          <w:tcPr>
            <w:tcW w:w="2160" w:type="dxa"/>
          </w:tcPr>
          <w:p w14:paraId="3F825CB4" w14:textId="77777777"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14:paraId="072B4A8C" w14:textId="77777777" w:rsidR="00AC7B3B" w:rsidRPr="00435BA7" w:rsidRDefault="00AC7B3B" w:rsidP="000264B0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A3B48" w14:paraId="4D816EBB" w14:textId="77777777">
        <w:tc>
          <w:tcPr>
            <w:tcW w:w="2160" w:type="dxa"/>
          </w:tcPr>
          <w:p w14:paraId="440536B0" w14:textId="77777777"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14:paraId="170FDE5F" w14:textId="77777777" w:rsidR="009F21EC" w:rsidRDefault="002C4307" w:rsidP="007315D5">
            <w:pPr>
              <w:pStyle w:val="BodyText1"/>
            </w:pPr>
            <w:r>
              <w:t>Ryland Homes</w:t>
            </w:r>
          </w:p>
          <w:p w14:paraId="56D2B395" w14:textId="77777777" w:rsidR="009F21EC" w:rsidRPr="00FB512C" w:rsidRDefault="002C4307" w:rsidP="009F21EC">
            <w:pPr>
              <w:pStyle w:val="BodyText"/>
            </w:pPr>
            <w:r>
              <w:t>200</w:t>
            </w:r>
            <w:r w:rsidR="007129AC">
              <w:t>3</w:t>
            </w:r>
            <w:r>
              <w:t xml:space="preserve"> - 2007</w:t>
            </w:r>
            <w:r w:rsidR="009F21EC">
              <w:t xml:space="preserve">  </w:t>
            </w:r>
          </w:p>
          <w:p w14:paraId="6C40497F" w14:textId="77777777" w:rsidR="009F21EC" w:rsidRDefault="002C4307" w:rsidP="009F21EC">
            <w:pPr>
              <w:pStyle w:val="BulletedList"/>
            </w:pPr>
            <w:r>
              <w:t xml:space="preserve">Responsible for all aspects of construction </w:t>
            </w:r>
            <w:r w:rsidR="004875C1">
              <w:t>from start package through</w:t>
            </w:r>
            <w:r>
              <w:t xml:space="preserve"> final</w:t>
            </w:r>
          </w:p>
          <w:p w14:paraId="79507C54" w14:textId="77777777" w:rsidR="002C4307" w:rsidRDefault="009C3DC7" w:rsidP="009F21EC">
            <w:pPr>
              <w:pStyle w:val="BulletedList"/>
            </w:pPr>
            <w:r>
              <w:t>W</w:t>
            </w:r>
            <w:r w:rsidR="002C4307">
              <w:t>alk with homeowner before closing and punch out home according to</w:t>
            </w:r>
          </w:p>
          <w:p w14:paraId="1FBE91A3" w14:textId="77777777" w:rsidR="002C4307" w:rsidRDefault="002C4307" w:rsidP="009F21EC">
            <w:pPr>
              <w:pStyle w:val="BulletedList"/>
            </w:pPr>
            <w:r>
              <w:t>homeowners list</w:t>
            </w:r>
          </w:p>
          <w:p w14:paraId="6CE5DC13" w14:textId="77777777" w:rsidR="009F21EC" w:rsidRPr="00435BA7" w:rsidRDefault="002C4307" w:rsidP="009F21EC">
            <w:pPr>
              <w:pStyle w:val="BulletedList"/>
            </w:pPr>
            <w:r>
              <w:t>Schedule subcontractors under the scheduled timeline set by Ryland Homes</w:t>
            </w:r>
          </w:p>
          <w:p w14:paraId="4938B824" w14:textId="77777777" w:rsidR="004A3B48" w:rsidRDefault="003469E6" w:rsidP="009F21EC">
            <w:pPr>
              <w:pStyle w:val="BulletedList"/>
            </w:pPr>
            <w:r>
              <w:t>Material estimating as needed</w:t>
            </w:r>
          </w:p>
          <w:p w14:paraId="1FFD2502" w14:textId="77777777" w:rsidR="00AC7B3B" w:rsidRPr="00435BA7" w:rsidRDefault="002C4307" w:rsidP="00CF1221">
            <w:pPr>
              <w:pStyle w:val="BulletedList"/>
            </w:pPr>
            <w:r>
              <w:t>Work with sales agent on a daily basis</w:t>
            </w:r>
          </w:p>
        </w:tc>
      </w:tr>
      <w:tr w:rsidR="004A3B48" w14:paraId="7D7D523B" w14:textId="77777777">
        <w:tc>
          <w:tcPr>
            <w:tcW w:w="2160" w:type="dxa"/>
          </w:tcPr>
          <w:p w14:paraId="7981CDD4" w14:textId="77777777"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14:paraId="4151E2F9" w14:textId="56DD9D12" w:rsidR="00AC7B3B" w:rsidRPr="00435BA7" w:rsidRDefault="00AC7B3B" w:rsidP="000264B0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A3B48" w14:paraId="1A701F61" w14:textId="77777777">
        <w:tc>
          <w:tcPr>
            <w:tcW w:w="2160" w:type="dxa"/>
          </w:tcPr>
          <w:p w14:paraId="4BC8913A" w14:textId="17EFB396" w:rsidR="004A3B48" w:rsidRPr="00435BA7" w:rsidRDefault="004A3B48" w:rsidP="004A3B48">
            <w:pPr>
              <w:pStyle w:val="Heading1"/>
            </w:pPr>
          </w:p>
        </w:tc>
        <w:tc>
          <w:tcPr>
            <w:tcW w:w="6667" w:type="dxa"/>
          </w:tcPr>
          <w:p w14:paraId="671136CC" w14:textId="77777777" w:rsidR="004A3B48" w:rsidRPr="00435BA7" w:rsidRDefault="004A3B48" w:rsidP="002A384F">
            <w:pPr>
              <w:pStyle w:val="BulletedList"/>
              <w:numPr>
                <w:ilvl w:val="0"/>
                <w:numId w:val="0"/>
              </w:numPr>
              <w:ind w:left="245" w:hanging="245"/>
            </w:pPr>
          </w:p>
        </w:tc>
      </w:tr>
      <w:tr w:rsidR="004A3B48" w14:paraId="28ADDF57" w14:textId="77777777">
        <w:tc>
          <w:tcPr>
            <w:tcW w:w="2160" w:type="dxa"/>
          </w:tcPr>
          <w:p w14:paraId="5A709BF6" w14:textId="795D7E72" w:rsidR="004A3B48" w:rsidRPr="00435BA7" w:rsidRDefault="004A3B48" w:rsidP="004A3B48">
            <w:pPr>
              <w:pStyle w:val="Heading1"/>
            </w:pPr>
          </w:p>
        </w:tc>
        <w:tc>
          <w:tcPr>
            <w:tcW w:w="6667" w:type="dxa"/>
          </w:tcPr>
          <w:p w14:paraId="2D1C1066" w14:textId="7DDF44C0" w:rsidR="004A3B48" w:rsidRPr="00435BA7" w:rsidRDefault="004A3B48" w:rsidP="007315D5">
            <w:pPr>
              <w:pStyle w:val="BodyText1"/>
            </w:pPr>
          </w:p>
        </w:tc>
      </w:tr>
      <w:tr w:rsidR="004A3B48" w:rsidRPr="007A5F3F" w14:paraId="19471D27" w14:textId="77777777">
        <w:tc>
          <w:tcPr>
            <w:tcW w:w="2160" w:type="dxa"/>
          </w:tcPr>
          <w:p w14:paraId="315DCE9E" w14:textId="77777777" w:rsidR="004A3B48" w:rsidRPr="00435BA7" w:rsidRDefault="004A3B48" w:rsidP="004A3B48">
            <w:pPr>
              <w:pStyle w:val="Heading1"/>
            </w:pPr>
          </w:p>
        </w:tc>
        <w:tc>
          <w:tcPr>
            <w:tcW w:w="6667" w:type="dxa"/>
          </w:tcPr>
          <w:p w14:paraId="76CC5E35" w14:textId="77777777" w:rsidR="004A3B48" w:rsidRPr="0037336A" w:rsidRDefault="004A3B48" w:rsidP="004A3B48">
            <w:pPr>
              <w:pStyle w:val="BodyText"/>
            </w:pPr>
          </w:p>
        </w:tc>
      </w:tr>
    </w:tbl>
    <w:p w14:paraId="58362B6C" w14:textId="77777777" w:rsidR="004A3B48" w:rsidRDefault="004A3B48" w:rsidP="00475D62"/>
    <w:sectPr w:rsidR="004A3B48" w:rsidSect="00712B5D">
      <w:footerReference w:type="default" r:id="rId7"/>
      <w:pgSz w:w="12240" w:h="15840"/>
      <w:pgMar w:top="720" w:right="720" w:bottom="720" w:left="72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7483B" w14:textId="77777777" w:rsidR="00CD74C7" w:rsidRDefault="00CD74C7">
      <w:r>
        <w:separator/>
      </w:r>
    </w:p>
  </w:endnote>
  <w:endnote w:type="continuationSeparator" w:id="0">
    <w:p w14:paraId="27124959" w14:textId="77777777" w:rsidR="00CD74C7" w:rsidRDefault="00CD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 w:firstRow="1" w:lastRow="1" w:firstColumn="1" w:lastColumn="1" w:noHBand="0" w:noVBand="0"/>
    </w:tblPr>
    <w:tblGrid>
      <w:gridCol w:w="8856"/>
    </w:tblGrid>
    <w:tr w:rsidR="00240619" w14:paraId="6AC25649" w14:textId="77777777">
      <w:tc>
        <w:tcPr>
          <w:tcW w:w="8856" w:type="dxa"/>
        </w:tcPr>
        <w:p w14:paraId="14430924" w14:textId="77777777"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</w:rPr>
          </w:pPr>
          <w:r w:rsidRPr="0037336A">
            <w:rPr>
              <w:rFonts w:ascii="Century Gothic" w:hAnsi="Century Gothic"/>
            </w:rPr>
            <w:t>Your Name</w:t>
          </w:r>
        </w:p>
      </w:tc>
    </w:tr>
    <w:tr w:rsidR="00240619" w14:paraId="71C5B7F8" w14:textId="77777777">
      <w:tc>
        <w:tcPr>
          <w:tcW w:w="8856" w:type="dxa"/>
        </w:tcPr>
        <w:p w14:paraId="3C750ECE" w14:textId="77777777"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 w:rsidRPr="0037336A">
            <w:rPr>
              <w:rFonts w:ascii="Century Gothic" w:hAnsi="Century Gothic"/>
              <w:b w:val="0"/>
              <w:sz w:val="16"/>
              <w:szCs w:val="16"/>
            </w:rPr>
            <w:t>Address, phone, fax, email</w:t>
          </w:r>
        </w:p>
      </w:tc>
    </w:tr>
  </w:tbl>
  <w:p w14:paraId="492F9BB4" w14:textId="77777777" w:rsidR="00240619" w:rsidRDefault="00240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9A033" w14:textId="77777777" w:rsidR="00CD74C7" w:rsidRDefault="00CD74C7">
      <w:r>
        <w:separator/>
      </w:r>
    </w:p>
  </w:footnote>
  <w:footnote w:type="continuationSeparator" w:id="0">
    <w:p w14:paraId="4A67F395" w14:textId="77777777" w:rsidR="00CD74C7" w:rsidRDefault="00CD7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E3248"/>
    <w:multiLevelType w:val="hybridMultilevel"/>
    <w:tmpl w:val="6152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E6E0F"/>
    <w:multiLevelType w:val="hybridMultilevel"/>
    <w:tmpl w:val="EB80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" w15:restartNumberingAfterBreak="0">
    <w:nsid w:val="66DA15B8"/>
    <w:multiLevelType w:val="hybridMultilevel"/>
    <w:tmpl w:val="BA664F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6E09"/>
    <w:multiLevelType w:val="hybridMultilevel"/>
    <w:tmpl w:val="7C60E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68"/>
    <w:rsid w:val="00011438"/>
    <w:rsid w:val="000264B0"/>
    <w:rsid w:val="00051995"/>
    <w:rsid w:val="000562B6"/>
    <w:rsid w:val="000B628A"/>
    <w:rsid w:val="000D147C"/>
    <w:rsid w:val="000D7287"/>
    <w:rsid w:val="001027DA"/>
    <w:rsid w:val="00151028"/>
    <w:rsid w:val="00156D1A"/>
    <w:rsid w:val="001D077B"/>
    <w:rsid w:val="001D38C3"/>
    <w:rsid w:val="001D6B75"/>
    <w:rsid w:val="001F333E"/>
    <w:rsid w:val="00240619"/>
    <w:rsid w:val="00244D71"/>
    <w:rsid w:val="0025242D"/>
    <w:rsid w:val="00252F72"/>
    <w:rsid w:val="002601D2"/>
    <w:rsid w:val="002A384F"/>
    <w:rsid w:val="002B31B7"/>
    <w:rsid w:val="002C4307"/>
    <w:rsid w:val="002D70AD"/>
    <w:rsid w:val="003469E6"/>
    <w:rsid w:val="003502E6"/>
    <w:rsid w:val="00394879"/>
    <w:rsid w:val="00411DC3"/>
    <w:rsid w:val="00411E64"/>
    <w:rsid w:val="00466795"/>
    <w:rsid w:val="00474973"/>
    <w:rsid w:val="00475D62"/>
    <w:rsid w:val="00477A59"/>
    <w:rsid w:val="004875C1"/>
    <w:rsid w:val="004A3B48"/>
    <w:rsid w:val="004A3E00"/>
    <w:rsid w:val="0057234B"/>
    <w:rsid w:val="00583368"/>
    <w:rsid w:val="00592C6C"/>
    <w:rsid w:val="00593802"/>
    <w:rsid w:val="005A620A"/>
    <w:rsid w:val="005F2DA9"/>
    <w:rsid w:val="006A248A"/>
    <w:rsid w:val="006A7305"/>
    <w:rsid w:val="006E5457"/>
    <w:rsid w:val="007129AC"/>
    <w:rsid w:val="00712B5D"/>
    <w:rsid w:val="007315D5"/>
    <w:rsid w:val="0073782E"/>
    <w:rsid w:val="00755540"/>
    <w:rsid w:val="008021EC"/>
    <w:rsid w:val="0083451C"/>
    <w:rsid w:val="00852FF8"/>
    <w:rsid w:val="00883412"/>
    <w:rsid w:val="008A132F"/>
    <w:rsid w:val="008C5CDB"/>
    <w:rsid w:val="008E05A0"/>
    <w:rsid w:val="008F73D8"/>
    <w:rsid w:val="009065FC"/>
    <w:rsid w:val="00965914"/>
    <w:rsid w:val="00966A1D"/>
    <w:rsid w:val="00966EC1"/>
    <w:rsid w:val="009C3DC7"/>
    <w:rsid w:val="009F21EC"/>
    <w:rsid w:val="00A114DE"/>
    <w:rsid w:val="00A336F2"/>
    <w:rsid w:val="00A40BC4"/>
    <w:rsid w:val="00A862EA"/>
    <w:rsid w:val="00A925D6"/>
    <w:rsid w:val="00AC7B3B"/>
    <w:rsid w:val="00AE315F"/>
    <w:rsid w:val="00B67ACE"/>
    <w:rsid w:val="00BE4C06"/>
    <w:rsid w:val="00C55082"/>
    <w:rsid w:val="00C75DD0"/>
    <w:rsid w:val="00CC5140"/>
    <w:rsid w:val="00CD74C7"/>
    <w:rsid w:val="00CF1221"/>
    <w:rsid w:val="00D417BD"/>
    <w:rsid w:val="00D733D0"/>
    <w:rsid w:val="00DA3803"/>
    <w:rsid w:val="00E14C8F"/>
    <w:rsid w:val="00E20B50"/>
    <w:rsid w:val="00E405D2"/>
    <w:rsid w:val="00E8333B"/>
    <w:rsid w:val="00EC3BAA"/>
    <w:rsid w:val="00EF12D5"/>
    <w:rsid w:val="00F0331D"/>
    <w:rsid w:val="00F113BC"/>
    <w:rsid w:val="00FA39FD"/>
    <w:rsid w:val="00F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C76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7315D5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paragraph" w:styleId="ListParagraph">
    <w:name w:val="List Paragraph"/>
    <w:basedOn w:val="Normal"/>
    <w:uiPriority w:val="34"/>
    <w:qFormat/>
    <w:rsid w:val="00A114D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6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6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%20Marine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Marine</dc:creator>
  <cp:lastModifiedBy>Jeff Marine</cp:lastModifiedBy>
  <cp:revision>5</cp:revision>
  <cp:lastPrinted>2016-06-17T11:12:00Z</cp:lastPrinted>
  <dcterms:created xsi:type="dcterms:W3CDTF">2016-02-24T21:59:00Z</dcterms:created>
  <dcterms:modified xsi:type="dcterms:W3CDTF">2016-06-17T11:13:00Z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